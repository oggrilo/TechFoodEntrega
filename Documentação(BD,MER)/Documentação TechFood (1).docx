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6400" w14:textId="77777777" w:rsidR="00962D70" w:rsidRPr="004F0FD1" w:rsidRDefault="00BD3AD3">
      <w:pPr>
        <w:pStyle w:val="Ttulo"/>
        <w:jc w:val="right"/>
      </w:pPr>
      <w:r w:rsidRPr="004F0FD1">
        <w:t>TechFood</w:t>
      </w:r>
    </w:p>
    <w:p w14:paraId="61752B11" w14:textId="77777777" w:rsidR="00962D70" w:rsidRDefault="00F36515">
      <w:pPr>
        <w:pStyle w:val="Ttulo"/>
        <w:jc w:val="right"/>
      </w:pPr>
      <w:r>
        <w:t>Documento de Produto de Software</w:t>
      </w:r>
    </w:p>
    <w:p w14:paraId="6702078F" w14:textId="77777777" w:rsidR="00962D70" w:rsidRDefault="00962D70">
      <w:pPr>
        <w:pStyle w:val="Ttulo"/>
        <w:jc w:val="right"/>
      </w:pPr>
    </w:p>
    <w:p w14:paraId="53E8F7BA" w14:textId="6953A922" w:rsidR="00962D70" w:rsidRDefault="00962D70">
      <w:pPr>
        <w:pStyle w:val="Ttulo"/>
        <w:jc w:val="right"/>
        <w:rPr>
          <w:sz w:val="28"/>
        </w:rPr>
      </w:pPr>
      <w:r>
        <w:rPr>
          <w:sz w:val="28"/>
        </w:rPr>
        <w:t xml:space="preserve">Versão </w:t>
      </w:r>
      <w:r w:rsidR="00BD3AD3">
        <w:rPr>
          <w:sz w:val="28"/>
        </w:rPr>
        <w:t>1.</w:t>
      </w:r>
      <w:r w:rsidR="00AA134F">
        <w:rPr>
          <w:sz w:val="28"/>
        </w:rPr>
        <w:t>1</w:t>
      </w:r>
    </w:p>
    <w:p w14:paraId="2B74814C" w14:textId="77777777" w:rsidR="00BD3AD3" w:rsidRPr="00BD3AD3" w:rsidRDefault="00BD3AD3" w:rsidP="00BD3AD3"/>
    <w:p w14:paraId="13B2EBB7" w14:textId="77777777" w:rsidR="00664A29" w:rsidRDefault="00664A29" w:rsidP="00664A29">
      <w:pPr>
        <w:jc w:val="right"/>
        <w:rPr>
          <w:b/>
          <w:bCs/>
          <w:sz w:val="28"/>
          <w:szCs w:val="28"/>
        </w:rPr>
      </w:pPr>
    </w:p>
    <w:p w14:paraId="7E82BCF6" w14:textId="1C3AB809" w:rsidR="00664A29" w:rsidRPr="007A1BAB" w:rsidRDefault="00664A29" w:rsidP="00664A29">
      <w:pPr>
        <w:jc w:val="right"/>
        <w:rPr>
          <w:b/>
          <w:bCs/>
          <w:sz w:val="28"/>
          <w:szCs w:val="28"/>
        </w:rPr>
      </w:pPr>
      <w:r w:rsidRPr="007A1BAB">
        <w:rPr>
          <w:b/>
          <w:bCs/>
          <w:sz w:val="28"/>
          <w:szCs w:val="28"/>
        </w:rPr>
        <w:t>Murilo Lemos Mesquita</w:t>
      </w:r>
    </w:p>
    <w:p w14:paraId="2F911B93" w14:textId="77777777" w:rsidR="00962D70" w:rsidRDefault="00962D70"/>
    <w:tbl>
      <w:tblPr>
        <w:tblpPr w:leftFromText="141" w:rightFromText="141" w:vertAnchor="text" w:horzAnchor="margin" w:tblpXSpec="right" w:tblpY="-15"/>
        <w:tblW w:w="0" w:type="auto"/>
        <w:tblLook w:val="04A0" w:firstRow="1" w:lastRow="0" w:firstColumn="1" w:lastColumn="0" w:noHBand="0" w:noVBand="1"/>
      </w:tblPr>
      <w:tblGrid>
        <w:gridCol w:w="5661"/>
      </w:tblGrid>
      <w:tr w:rsidR="008A49CD" w14:paraId="15DE13F9" w14:textId="77777777" w:rsidTr="00AA134F">
        <w:tc>
          <w:tcPr>
            <w:tcW w:w="5353" w:type="dxa"/>
            <w:shd w:val="clear" w:color="auto" w:fill="auto"/>
          </w:tcPr>
          <w:p w14:paraId="6CDB9D82" w14:textId="77777777" w:rsidR="008A49CD" w:rsidRPr="007A1BAB" w:rsidRDefault="008A49CD" w:rsidP="007A1BAB">
            <w:pPr>
              <w:jc w:val="right"/>
              <w:rPr>
                <w:b/>
                <w:bCs/>
                <w:sz w:val="28"/>
                <w:szCs w:val="28"/>
              </w:rPr>
            </w:pPr>
            <w:r w:rsidRPr="007A1BAB">
              <w:rPr>
                <w:b/>
                <w:bCs/>
                <w:sz w:val="28"/>
                <w:szCs w:val="28"/>
              </w:rPr>
              <w:t>Gabriel Bifon</w:t>
            </w:r>
          </w:p>
          <w:p w14:paraId="02EE4AE4" w14:textId="3D6BA0B4" w:rsidR="008A49CD" w:rsidRDefault="008A49CD" w:rsidP="007A1BAB">
            <w:pPr>
              <w:jc w:val="right"/>
              <w:rPr>
                <w:b/>
                <w:bCs/>
                <w:sz w:val="28"/>
                <w:szCs w:val="28"/>
              </w:rPr>
            </w:pPr>
          </w:p>
          <w:p w14:paraId="0ABBCA20" w14:textId="77777777" w:rsidR="005A2618" w:rsidRDefault="005A2618" w:rsidP="005A2618">
            <w:pPr>
              <w:jc w:val="right"/>
              <w:rPr>
                <w:b/>
                <w:bCs/>
                <w:sz w:val="28"/>
                <w:szCs w:val="28"/>
              </w:rPr>
            </w:pPr>
          </w:p>
          <w:p w14:paraId="6145D111" w14:textId="5F0DF557" w:rsidR="005A2618" w:rsidRPr="007A1BAB" w:rsidRDefault="005A2618" w:rsidP="005A2618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Link Git Hub: </w:t>
            </w:r>
            <w:r w:rsidR="00A260AE" w:rsidRPr="00A260AE">
              <w:rPr>
                <w:b/>
                <w:bCs/>
                <w:sz w:val="28"/>
                <w:szCs w:val="28"/>
              </w:rPr>
              <w:t>https://github.com/oggrilo/TechFlaskFinal.git</w:t>
            </w:r>
          </w:p>
          <w:p w14:paraId="4E7266C9" w14:textId="77777777" w:rsidR="008A49CD" w:rsidRDefault="008A49CD" w:rsidP="007A1BAB"/>
        </w:tc>
      </w:tr>
      <w:tr w:rsidR="005A2618" w14:paraId="387EBE7A" w14:textId="77777777" w:rsidTr="00AA134F">
        <w:tc>
          <w:tcPr>
            <w:tcW w:w="5353" w:type="dxa"/>
            <w:shd w:val="clear" w:color="auto" w:fill="auto"/>
          </w:tcPr>
          <w:p w14:paraId="03B100F7" w14:textId="77777777" w:rsidR="005A2618" w:rsidRPr="007A1BAB" w:rsidRDefault="005A2618" w:rsidP="007A1BAB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</w:tr>
    </w:tbl>
    <w:p w14:paraId="715E1161" w14:textId="77777777" w:rsidR="00962D70" w:rsidRDefault="00962D70">
      <w:pPr>
        <w:pStyle w:val="Corpodetexto"/>
        <w:rPr>
          <w:lang w:val="fr-FR"/>
        </w:rPr>
      </w:pPr>
    </w:p>
    <w:p w14:paraId="40CDA5E2" w14:textId="77777777" w:rsidR="00BD3AD3" w:rsidRDefault="00BD3AD3">
      <w:pPr>
        <w:rPr>
          <w:lang w:val="fr-FR"/>
        </w:rPr>
        <w:sectPr w:rsidR="00BD3AD3">
          <w:headerReference w:type="default" r:id="rId12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14:paraId="2C619B74" w14:textId="77777777" w:rsidR="00962D70" w:rsidRDefault="00962D70">
      <w:pPr>
        <w:pStyle w:val="Ttulo"/>
        <w:rPr>
          <w:lang w:val="fr-FR"/>
        </w:rPr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D70" w14:paraId="48BD4CF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58E81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8AAC6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C6BCF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0C409" w14:textId="77777777" w:rsidR="00962D70" w:rsidRDefault="00962D7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62D70" w14:paraId="4A0EA37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E3BFB" w14:textId="77777777" w:rsidR="00962D70" w:rsidRDefault="00BD3AD3">
            <w:pPr>
              <w:pStyle w:val="Tabletext"/>
            </w:pPr>
            <w:r>
              <w:t>17/05/2022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FD204" w14:textId="77777777" w:rsidR="00962D70" w:rsidRDefault="00BD3AD3">
            <w:pPr>
              <w:pStyle w:val="Tabletext"/>
              <w:rPr>
                <w:lang w:val="fr-FR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8C863" w14:textId="77777777" w:rsidR="00962D70" w:rsidRDefault="00BD3AD3">
            <w:pPr>
              <w:pStyle w:val="Tabletext"/>
              <w:rPr>
                <w:lang w:val="fr-FR"/>
              </w:rPr>
            </w:pPr>
            <w:r>
              <w:t>Inclusão de fluxograma; inclusão do diagrama de caso de uso; inclusão das especificações dos casos de uso; inclusão da modelo entidade relacionamento.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C24DA" w14:textId="77777777" w:rsidR="00962D70" w:rsidRDefault="00962D70">
            <w:pPr>
              <w:pStyle w:val="Tabletext"/>
            </w:pPr>
            <w:r>
              <w:t>&lt;nome&gt;</w:t>
            </w:r>
          </w:p>
        </w:tc>
      </w:tr>
      <w:tr w:rsidR="00D54F4D" w14:paraId="53FD3E4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80504" w14:textId="2DDCE0D7" w:rsidR="00D54F4D" w:rsidRDefault="008F2201">
            <w:pPr>
              <w:pStyle w:val="Tabletext"/>
            </w:pPr>
            <w:r>
              <w:t>08/07/2022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557ED" w14:textId="16E65455" w:rsidR="00D54F4D" w:rsidRDefault="008F2201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AE108" w14:textId="705DE324" w:rsidR="00D54F4D" w:rsidRDefault="00AF537F">
            <w:pPr>
              <w:pStyle w:val="Tabletext"/>
            </w:pPr>
            <w:r>
              <w:t>Atualização de diagrama de caso de uso, especificações dos casos de uso; inclusão da modelo entidade relacionamento.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7EA1C" w14:textId="3704A7DB" w:rsidR="00D54F4D" w:rsidRDefault="008F2201">
            <w:pPr>
              <w:pStyle w:val="Tabletext"/>
            </w:pPr>
            <w:r>
              <w:t>Murilo Lemos Mesquita</w:t>
            </w:r>
          </w:p>
        </w:tc>
      </w:tr>
    </w:tbl>
    <w:p w14:paraId="2EA14DF7" w14:textId="77777777" w:rsidR="00962D70" w:rsidRDefault="00962D70"/>
    <w:p w14:paraId="7D38D8BD" w14:textId="77777777" w:rsidR="00962D70" w:rsidRDefault="00962D70">
      <w:pPr>
        <w:pStyle w:val="Ttulo"/>
      </w:pPr>
      <w:r>
        <w:br w:type="page"/>
        <w:t>Índice Analítico</w:t>
      </w:r>
    </w:p>
    <w:p w14:paraId="35F22E06" w14:textId="5C3CEDD5" w:rsidR="001D0183" w:rsidRDefault="00962D7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D0183">
        <w:rPr>
          <w:noProof/>
        </w:rPr>
        <w:t>1.</w:t>
      </w:r>
      <w:r w:rsidR="001D0183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1D0183" w:rsidRPr="006E4C06">
        <w:rPr>
          <w:noProof/>
        </w:rPr>
        <w:t>Diagrama de Caso de Uso</w:t>
      </w:r>
      <w:r w:rsidR="001D0183">
        <w:rPr>
          <w:noProof/>
        </w:rPr>
        <w:tab/>
      </w:r>
      <w:r w:rsidR="001D0183">
        <w:rPr>
          <w:noProof/>
        </w:rPr>
        <w:fldChar w:fldCharType="begin"/>
      </w:r>
      <w:r w:rsidR="001D0183">
        <w:rPr>
          <w:noProof/>
        </w:rPr>
        <w:instrText xml:space="preserve"> PAGEREF _Toc108547275 \h </w:instrText>
      </w:r>
      <w:r w:rsidR="001D0183">
        <w:rPr>
          <w:noProof/>
        </w:rPr>
      </w:r>
      <w:r w:rsidR="001D0183">
        <w:rPr>
          <w:noProof/>
        </w:rPr>
        <w:fldChar w:fldCharType="separate"/>
      </w:r>
      <w:r w:rsidR="001D0183">
        <w:rPr>
          <w:noProof/>
        </w:rPr>
        <w:t>4</w:t>
      </w:r>
      <w:r w:rsidR="001D0183">
        <w:rPr>
          <w:noProof/>
        </w:rPr>
        <w:fldChar w:fldCharType="end"/>
      </w:r>
    </w:p>
    <w:p w14:paraId="26DC5AD2" w14:textId="2DE2958C" w:rsidR="001D0183" w:rsidRDefault="001D018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Catálogo de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94FE6E" w14:textId="250991E0" w:rsidR="001D0183" w:rsidRDefault="001D018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Manter Lanche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F1C17D" w14:textId="20359661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98B83F" w14:textId="58D9141D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.1 Fluxo Básico</w:t>
      </w:r>
      <w:r w:rsidRPr="006E4C06">
        <w:rPr>
          <w:noProof/>
          <w:lang w:val="fr-FR"/>
        </w:rPr>
        <w:t xml:space="preserve"> Cadastrar Lanche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E10893" w14:textId="4AEACDF0" w:rsidR="001D0183" w:rsidRDefault="001D018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  <w:lang w:val="fr-FR"/>
        </w:rPr>
        <w:t>3.2.2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12D860" w14:textId="089B52AA" w:rsidR="001D0183" w:rsidRDefault="001D018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03C712" w14:textId="3F95B257" w:rsidR="001D0183" w:rsidRDefault="001D018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F8E277" w14:textId="4BEC1949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.1 Fluxo Básico</w:t>
      </w:r>
      <w:r w:rsidRPr="006E4C06">
        <w:rPr>
          <w:noProof/>
          <w:lang w:val="fr-FR"/>
        </w:rPr>
        <w:t xml:space="preserve"> Consultar Lanche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14E2C6" w14:textId="046B8579" w:rsidR="001D0183" w:rsidRDefault="001D018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4C7D00" w14:textId="6472F2C9" w:rsidR="001D0183" w:rsidRDefault="001D018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64563F" w14:textId="2185C750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  <w:lang w:val="fr-FR"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.1 Fluxo Básico</w:t>
      </w:r>
      <w:r w:rsidRPr="006E4C06">
        <w:rPr>
          <w:noProof/>
          <w:lang w:val="fr-FR"/>
        </w:rPr>
        <w:t xml:space="preserve"> Atualizar Lanche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4D8249" w14:textId="72AB07B6" w:rsidR="001D0183" w:rsidRDefault="001D018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8BE45C" w14:textId="1FFBAA48" w:rsidR="001D0183" w:rsidRDefault="001D018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3.4.3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C4A651" w14:textId="5E6F9F54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  <w:lang w:val="fr-FR"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.1 Fluxo Básico</w:t>
      </w:r>
      <w:r w:rsidRPr="006E4C06">
        <w:rPr>
          <w:noProof/>
          <w:lang w:val="fr-FR"/>
        </w:rPr>
        <w:t xml:space="preserve"> Excluir Lanche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2D45DE" w14:textId="10D4EC9C" w:rsidR="001D0183" w:rsidRDefault="001D018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  <w:lang w:val="fr-FR"/>
        </w:rPr>
        <w:t>3.5.2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DE4AB1" w14:textId="423C5C69" w:rsidR="001D0183" w:rsidRDefault="001D018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3.5.3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E41124" w14:textId="798C551F" w:rsidR="001D0183" w:rsidRDefault="001D018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3.5.4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724555" w14:textId="6C85A112" w:rsidR="001D0183" w:rsidRDefault="001D018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Manter Funcionário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DA8AA5" w14:textId="7965337F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05C1B2" w14:textId="28136AED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  <w:lang w:val="fr-FR"/>
        </w:rPr>
        <w:t>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.1 Fluxo Básico</w:t>
      </w:r>
      <w:r w:rsidRPr="006E4C06">
        <w:rPr>
          <w:noProof/>
          <w:lang w:val="fr-FR"/>
        </w:rPr>
        <w:t xml:space="preserve"> Cadastrar Funcionário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E496C4" w14:textId="7F7592A6" w:rsidR="001D0183" w:rsidRDefault="001D018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  <w:lang w:val="fr-FR"/>
        </w:rPr>
        <w:t>4.2.2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78B386" w14:textId="321F1D5C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BD8C0" w14:textId="3DC8B8D4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06F2A6" w14:textId="09046E7D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  <w:lang w:val="fr-FR"/>
        </w:rPr>
        <w:t>4.5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Fluxo Básico</w:t>
      </w:r>
      <w:r w:rsidRPr="006E4C06">
        <w:rPr>
          <w:noProof/>
          <w:lang w:val="fr-FR"/>
        </w:rPr>
        <w:t xml:space="preserve"> Atualizar Funcionário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97AD49" w14:textId="6DA6F868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DFACF3" w14:textId="7F7FBE3D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4.7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FAC18B" w14:textId="64BF804C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4.8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DFAE1C" w14:textId="3FCA1BCE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  <w:lang w:val="fr-FR"/>
        </w:rPr>
        <w:t>4.9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Fluxo Básico</w:t>
      </w:r>
      <w:r w:rsidRPr="006E4C06">
        <w:rPr>
          <w:noProof/>
          <w:lang w:val="fr-FR"/>
        </w:rPr>
        <w:t xml:space="preserve"> Excluir Funcionário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276659" w14:textId="7598E2C9" w:rsidR="001D0183" w:rsidRDefault="001D018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 xml:space="preserve">5.3. 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8E600A" w14:textId="5E44F8D6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 xml:space="preserve"> 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073547" w14:textId="0466BF90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 xml:space="preserve"> 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93AFE0" w14:textId="3EF302EF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 xml:space="preserve"> Fluxo Básico</w:t>
      </w:r>
      <w:r w:rsidRPr="006E4C06">
        <w:rPr>
          <w:noProof/>
          <w:lang w:val="fr-FR"/>
        </w:rPr>
        <w:t xml:space="preserve"> Consultar Funcionário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CED800" w14:textId="6E1E2C17" w:rsidR="001D0183" w:rsidRDefault="001D018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5.6.1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41579D" w14:textId="4C5E83A2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CACCD2" w14:textId="665F16B9" w:rsidR="001D0183" w:rsidRDefault="001D018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6E4C06"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6E4C06"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_Toc108547310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4CFA55" w14:textId="78206343" w:rsidR="00A70CA3" w:rsidRPr="00A70CA3" w:rsidRDefault="00962D70" w:rsidP="008A49CD">
      <w:pPr>
        <w:pStyle w:val="Ttulo"/>
      </w:pPr>
      <w:r>
        <w:fldChar w:fldCharType="end"/>
      </w:r>
      <w:r>
        <w:br w:type="page"/>
      </w:r>
    </w:p>
    <w:p w14:paraId="6E2C6472" w14:textId="77777777" w:rsidR="00962D70" w:rsidRDefault="00962D70">
      <w:pPr>
        <w:pStyle w:val="Ttulo1"/>
        <w:ind w:left="1080" w:hanging="360"/>
      </w:pPr>
      <w:bookmarkStart w:id="0" w:name="_Toc108547275"/>
      <w:r>
        <w:t>Diagrama de Caso de Uso</w:t>
      </w:r>
      <w:bookmarkEnd w:id="0"/>
    </w:p>
    <w:p w14:paraId="381653E3" w14:textId="6A3DBFC0" w:rsidR="00962D70" w:rsidRDefault="00C64AD3">
      <w:pPr>
        <w:pStyle w:val="Corpodetexto"/>
      </w:pPr>
      <w:r>
        <w:rPr>
          <w:noProof/>
        </w:rPr>
        <w:drawing>
          <wp:inline distT="0" distB="0" distL="0" distR="0" wp14:anchorId="1C54F364" wp14:editId="27CFCED0">
            <wp:extent cx="4914900" cy="4838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09A6" w14:textId="77777777" w:rsidR="00962D70" w:rsidRDefault="00962D70">
      <w:pPr>
        <w:pStyle w:val="Ttulo1"/>
        <w:ind w:left="1080" w:hanging="360"/>
      </w:pPr>
      <w:bookmarkStart w:id="1" w:name="_Toc108547276"/>
      <w:r>
        <w:t>Catálogo de Atores</w:t>
      </w:r>
      <w:bookmarkEnd w:id="1"/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4750"/>
      </w:tblGrid>
      <w:tr w:rsidR="00962D70" w14:paraId="42F771E2" w14:textId="77777777">
        <w:tc>
          <w:tcPr>
            <w:tcW w:w="3687" w:type="dxa"/>
          </w:tcPr>
          <w:p w14:paraId="62880B81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750" w:type="dxa"/>
          </w:tcPr>
          <w:p w14:paraId="182E4AC7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Descrição </w:t>
            </w:r>
          </w:p>
        </w:tc>
      </w:tr>
      <w:tr w:rsidR="00962D70" w14:paraId="6EB175D2" w14:textId="77777777">
        <w:tc>
          <w:tcPr>
            <w:tcW w:w="3687" w:type="dxa"/>
          </w:tcPr>
          <w:p w14:paraId="29D8D0C8" w14:textId="77777777" w:rsidR="00962D70" w:rsidRPr="00BA3E74" w:rsidRDefault="00BA3E74">
            <w:pPr>
              <w:pStyle w:val="Corpodetexto"/>
              <w:ind w:left="0"/>
            </w:pPr>
            <w:r w:rsidRPr="00BA3E74">
              <w:t>Cliente</w:t>
            </w:r>
          </w:p>
        </w:tc>
        <w:tc>
          <w:tcPr>
            <w:tcW w:w="4750" w:type="dxa"/>
          </w:tcPr>
          <w:p w14:paraId="7DCE4EC9" w14:textId="3469F0E9" w:rsidR="00962D70" w:rsidRPr="00BA3E74" w:rsidRDefault="00BA3E74">
            <w:pPr>
              <w:pStyle w:val="Corpodetexto"/>
              <w:ind w:left="0"/>
            </w:pPr>
            <w:r>
              <w:t xml:space="preserve">Usuário responsável por usufruir do Sistema: escolher produto(s) dentre o catálogo; </w:t>
            </w:r>
            <w:r w:rsidR="00F6489C">
              <w:t>e realizar compra.</w:t>
            </w:r>
          </w:p>
        </w:tc>
      </w:tr>
      <w:tr w:rsidR="00962D70" w14:paraId="75DFD918" w14:textId="77777777">
        <w:tc>
          <w:tcPr>
            <w:tcW w:w="3687" w:type="dxa"/>
          </w:tcPr>
          <w:p w14:paraId="2901DC6C" w14:textId="77777777" w:rsidR="00962D70" w:rsidRDefault="00BA3E74">
            <w:pPr>
              <w:pStyle w:val="Corpodetexto"/>
              <w:ind w:left="0"/>
            </w:pPr>
            <w:r>
              <w:t>Funcionário</w:t>
            </w:r>
          </w:p>
        </w:tc>
        <w:tc>
          <w:tcPr>
            <w:tcW w:w="4750" w:type="dxa"/>
          </w:tcPr>
          <w:p w14:paraId="4771DAB3" w14:textId="194B77A9" w:rsidR="00962D70" w:rsidRDefault="00F6489C">
            <w:pPr>
              <w:pStyle w:val="Corpodetexto"/>
              <w:ind w:left="0"/>
            </w:pPr>
            <w:r>
              <w:t>Usuário responsável por administrar o Sistema: cadastrar, consultar, atualizar, excluir lanches e</w:t>
            </w:r>
            <w:r w:rsidR="00F9793F">
              <w:t xml:space="preserve"> </w:t>
            </w:r>
            <w:r>
              <w:t>funcionários.</w:t>
            </w:r>
          </w:p>
        </w:tc>
      </w:tr>
    </w:tbl>
    <w:p w14:paraId="27986648" w14:textId="77777777" w:rsidR="00962D70" w:rsidRDefault="00962D70">
      <w:pPr>
        <w:pStyle w:val="Corpodetexto"/>
      </w:pPr>
    </w:p>
    <w:p w14:paraId="1C9895AD" w14:textId="77777777" w:rsidR="00962D70" w:rsidRDefault="00F6489C">
      <w:pPr>
        <w:pStyle w:val="Ttulo1"/>
        <w:ind w:left="1080" w:hanging="360"/>
      </w:pPr>
      <w:bookmarkStart w:id="2" w:name="_Toc425054504"/>
      <w:bookmarkStart w:id="3" w:name="_Toc423410238"/>
      <w:bookmarkStart w:id="4" w:name="_Toc108547277"/>
      <w:r>
        <w:t>Manter Lanche</w:t>
      </w:r>
      <w:bookmarkEnd w:id="4"/>
    </w:p>
    <w:p w14:paraId="24B2C632" w14:textId="77777777" w:rsidR="00962D70" w:rsidRDefault="00962D70">
      <w:pPr>
        <w:pStyle w:val="Ttulo2"/>
        <w:ind w:firstLine="414"/>
      </w:pPr>
      <w:bookmarkStart w:id="5" w:name="_Toc108547278"/>
      <w:r>
        <w:t>Breve Descrição</w:t>
      </w:r>
      <w:bookmarkEnd w:id="2"/>
      <w:bookmarkEnd w:id="3"/>
      <w:bookmarkEnd w:id="5"/>
    </w:p>
    <w:p w14:paraId="796A366A" w14:textId="77777777" w:rsidR="00962D70" w:rsidRPr="008B0E54" w:rsidRDefault="00F6489C">
      <w:pPr>
        <w:pStyle w:val="InfoBlue"/>
        <w:rPr>
          <w:i w:val="0"/>
          <w:color w:val="auto"/>
          <w:lang w:val="en-US"/>
        </w:rPr>
      </w:pPr>
      <w:r w:rsidRPr="008B0E54">
        <w:rPr>
          <w:i w:val="0"/>
          <w:color w:val="auto"/>
          <w:lang w:val="en-US"/>
        </w:rPr>
        <w:t xml:space="preserve">Caso de </w:t>
      </w:r>
      <w:r w:rsidRPr="004F0FD1">
        <w:rPr>
          <w:i w:val="0"/>
          <w:color w:val="auto"/>
        </w:rPr>
        <w:t>uso</w:t>
      </w:r>
      <w:r w:rsidRPr="008B0E54">
        <w:rPr>
          <w:i w:val="0"/>
          <w:color w:val="auto"/>
          <w:lang w:val="en-US"/>
        </w:rPr>
        <w:t xml:space="preserve"> responsável por cadastrar, consultar, atualizar e excluir lanches.</w:t>
      </w:r>
    </w:p>
    <w:p w14:paraId="7AB680EF" w14:textId="5E759DB3" w:rsidR="00962D70" w:rsidRDefault="005F7D58">
      <w:pPr>
        <w:pStyle w:val="Ttulo2"/>
        <w:widowControl/>
        <w:ind w:firstLine="414"/>
        <w:rPr>
          <w:lang w:val="fr-FR"/>
        </w:rPr>
      </w:pPr>
      <w:bookmarkStart w:id="6" w:name="_Toc425054506"/>
      <w:bookmarkStart w:id="7" w:name="_Toc423410240"/>
      <w:bookmarkStart w:id="8" w:name="_Toc108547279"/>
      <w:r>
        <w:t xml:space="preserve">.1 </w:t>
      </w:r>
      <w:r w:rsidR="00962D70">
        <w:t>Fluxo Básico</w:t>
      </w:r>
      <w:bookmarkEnd w:id="6"/>
      <w:bookmarkEnd w:id="7"/>
      <w:r w:rsidR="00962D70">
        <w:rPr>
          <w:lang w:val="fr-FR"/>
        </w:rPr>
        <w:t xml:space="preserve"> </w:t>
      </w:r>
      <w:r w:rsidR="002A63B1" w:rsidRPr="0002089F">
        <w:rPr>
          <w:lang w:val="fr-FR"/>
        </w:rPr>
        <w:t>Cadastrar</w:t>
      </w:r>
      <w:r w:rsidR="0002089F" w:rsidRPr="0002089F">
        <w:rPr>
          <w:lang w:val="fr-FR"/>
        </w:rPr>
        <w:t xml:space="preserve"> </w:t>
      </w:r>
      <w:r w:rsidR="003B7C12">
        <w:rPr>
          <w:lang w:val="fr-FR"/>
        </w:rPr>
        <w:t>Lanche</w:t>
      </w:r>
      <w:bookmarkEnd w:id="8"/>
    </w:p>
    <w:p w14:paraId="467D378D" w14:textId="4822B9C6" w:rsidR="00962D70" w:rsidRDefault="008B0E54" w:rsidP="008B0E54">
      <w:pPr>
        <w:pStyle w:val="InfoBlue"/>
        <w:numPr>
          <w:ilvl w:val="0"/>
          <w:numId w:val="27"/>
        </w:numPr>
        <w:rPr>
          <w:i w:val="0"/>
          <w:color w:val="auto"/>
          <w:lang w:val="en-US"/>
        </w:rPr>
      </w:pPr>
      <w:r w:rsidRPr="008B0E54">
        <w:rPr>
          <w:i w:val="0"/>
          <w:color w:val="auto"/>
          <w:lang w:val="en-US"/>
        </w:rPr>
        <w:t xml:space="preserve">Ator acessa </w:t>
      </w:r>
      <w:r w:rsidR="00FE4D15">
        <w:rPr>
          <w:i w:val="0"/>
          <w:color w:val="auto"/>
          <w:lang w:val="en-US"/>
        </w:rPr>
        <w:t>C</w:t>
      </w:r>
      <w:r w:rsidRPr="008B0E54">
        <w:rPr>
          <w:i w:val="0"/>
          <w:color w:val="auto"/>
          <w:lang w:val="en-US"/>
        </w:rPr>
        <w:t>adastrar</w:t>
      </w:r>
      <w:r w:rsidR="00FE4D15">
        <w:rPr>
          <w:i w:val="0"/>
          <w:color w:val="auto"/>
          <w:lang w:val="en-US"/>
        </w:rPr>
        <w:t xml:space="preserve"> Lanche</w:t>
      </w:r>
      <w:r w:rsidRPr="008B0E54">
        <w:rPr>
          <w:i w:val="0"/>
          <w:color w:val="auto"/>
          <w:lang w:val="en-US"/>
        </w:rPr>
        <w:t>;</w:t>
      </w:r>
    </w:p>
    <w:p w14:paraId="4CC8F743" w14:textId="77777777" w:rsidR="008B0E54" w:rsidRDefault="005F7D58" w:rsidP="008B0E54">
      <w:pPr>
        <w:pStyle w:val="Corpodetexto"/>
        <w:numPr>
          <w:ilvl w:val="1"/>
          <w:numId w:val="27"/>
        </w:numPr>
      </w:pPr>
      <w:r>
        <w:t xml:space="preserve">Ator deve digitar Nome, Descrição, Quantidade e </w:t>
      </w:r>
      <w:r w:rsidR="00FE4D15">
        <w:t>V</w:t>
      </w:r>
      <w:r>
        <w:t>alor do lanche;[A1]</w:t>
      </w:r>
    </w:p>
    <w:p w14:paraId="54C2936A" w14:textId="77777777" w:rsidR="005F7D58" w:rsidRPr="008B0E54" w:rsidRDefault="005F7D58" w:rsidP="008B0E54">
      <w:pPr>
        <w:pStyle w:val="Corpodetexto"/>
        <w:numPr>
          <w:ilvl w:val="1"/>
          <w:numId w:val="27"/>
        </w:numPr>
      </w:pPr>
      <w:r w:rsidRPr="005F7D58">
        <w:t>Sistema retorna mens</w:t>
      </w:r>
      <w:r>
        <w:t>a</w:t>
      </w:r>
      <w:r w:rsidRPr="005F7D58">
        <w:t>g</w:t>
      </w:r>
      <w:r>
        <w:t>em</w:t>
      </w:r>
      <w:r w:rsidRPr="005F7D58">
        <w:t xml:space="preserve"> informando que o </w:t>
      </w:r>
      <w:r>
        <w:t>lanche</w:t>
      </w:r>
      <w:r w:rsidRPr="005F7D58">
        <w:t xml:space="preserve"> foi cadastrado;</w:t>
      </w:r>
    </w:p>
    <w:p w14:paraId="479E2DB0" w14:textId="77777777" w:rsidR="00962D70" w:rsidRDefault="00962D70" w:rsidP="005F7D58">
      <w:pPr>
        <w:pStyle w:val="Ttulo2"/>
        <w:widowControl/>
        <w:numPr>
          <w:ilvl w:val="2"/>
          <w:numId w:val="28"/>
        </w:numPr>
        <w:rPr>
          <w:lang w:val="fr-FR"/>
        </w:rPr>
      </w:pPr>
      <w:bookmarkStart w:id="9" w:name="_Toc425054507"/>
      <w:bookmarkStart w:id="10" w:name="_Toc423410241"/>
      <w:bookmarkStart w:id="11" w:name="_Toc108547280"/>
      <w:r>
        <w:t>Fluxos Alternativos</w:t>
      </w:r>
      <w:bookmarkEnd w:id="9"/>
      <w:bookmarkEnd w:id="10"/>
      <w:bookmarkEnd w:id="11"/>
    </w:p>
    <w:p w14:paraId="1A4B8D29" w14:textId="77777777" w:rsidR="002A4B1D" w:rsidRDefault="002A4B1D" w:rsidP="002A4B1D">
      <w:pPr>
        <w:ind w:left="1418"/>
      </w:pPr>
      <w:r>
        <w:t>[A1]. Correção de dados não inseridos no sistema para cadastro;</w:t>
      </w:r>
    </w:p>
    <w:p w14:paraId="5F7317AA" w14:textId="57D20A70" w:rsidR="002A4B1D" w:rsidRDefault="002A4B1D" w:rsidP="002A4B1D">
      <w:pPr>
        <w:ind w:left="1418"/>
      </w:pPr>
      <w:r>
        <w:t>1.</w:t>
      </w:r>
      <w:r w:rsidR="00CF56C9">
        <w:t>Ator</w:t>
      </w:r>
      <w:r>
        <w:t xml:space="preserve"> não insere os dados solicitados pelo sistema;</w:t>
      </w:r>
    </w:p>
    <w:p w14:paraId="5D5FB052" w14:textId="57EFBF56" w:rsidR="002A4B1D" w:rsidRDefault="002A4B1D" w:rsidP="002A4B1D">
      <w:pPr>
        <w:ind w:left="1418"/>
      </w:pPr>
      <w:r>
        <w:t>2.</w:t>
      </w:r>
      <w:r w:rsidR="00CF56C9">
        <w:t>S</w:t>
      </w:r>
      <w:r>
        <w:t xml:space="preserve">istema da em tela </w:t>
      </w:r>
      <w:r w:rsidR="00D2724E">
        <w:t>erro ou possíveis erros para</w:t>
      </w:r>
      <w:r>
        <w:t xml:space="preserve"> revisão do cadastro;</w:t>
      </w:r>
    </w:p>
    <w:p w14:paraId="3AFC1248" w14:textId="184974FE" w:rsidR="002A4B1D" w:rsidRDefault="002A4B1D" w:rsidP="002A4B1D">
      <w:pPr>
        <w:ind w:left="1418"/>
      </w:pPr>
      <w:r>
        <w:t>3.</w:t>
      </w:r>
      <w:r w:rsidR="00D2724E">
        <w:t>Ator</w:t>
      </w:r>
      <w:r>
        <w:t xml:space="preserve"> Atualiza os dados que não foram inseridos;</w:t>
      </w:r>
    </w:p>
    <w:p w14:paraId="73561B7C" w14:textId="606EC4CE" w:rsidR="002A4B1D" w:rsidRDefault="002A4B1D" w:rsidP="002A4B1D">
      <w:pPr>
        <w:ind w:left="1418"/>
      </w:pPr>
      <w:r>
        <w:t xml:space="preserve">4.Fluxo retorna para o Fluxo Básico </w:t>
      </w:r>
      <w:r w:rsidR="00C13BD0">
        <w:t>3.2.</w:t>
      </w:r>
      <w:r w:rsidR="00D2724E">
        <w:t>1</w:t>
      </w:r>
      <w:r>
        <w:t>.</w:t>
      </w:r>
    </w:p>
    <w:p w14:paraId="49696140" w14:textId="77777777" w:rsidR="002A4B1D" w:rsidRPr="002A4B1D" w:rsidRDefault="002A4B1D" w:rsidP="002A4B1D"/>
    <w:p w14:paraId="6AC4C22B" w14:textId="77777777" w:rsidR="00962D70" w:rsidRDefault="00962D70" w:rsidP="005F7D58">
      <w:pPr>
        <w:ind w:firstLine="1985"/>
      </w:pPr>
    </w:p>
    <w:p w14:paraId="1959D75F" w14:textId="77777777" w:rsidR="00962D70" w:rsidRPr="003B7C12" w:rsidRDefault="00962D70" w:rsidP="003B7C12">
      <w:pPr>
        <w:pStyle w:val="Ttulo2"/>
        <w:widowControl/>
        <w:numPr>
          <w:ilvl w:val="2"/>
          <w:numId w:val="28"/>
        </w:numPr>
      </w:pPr>
      <w:bookmarkStart w:id="12" w:name="_Toc425054512"/>
      <w:bookmarkStart w:id="13" w:name="_Toc423410253"/>
      <w:bookmarkStart w:id="14" w:name="_Toc108547281"/>
      <w:r w:rsidRPr="003B7C12">
        <w:t>Pré-condições</w:t>
      </w:r>
      <w:bookmarkEnd w:id="12"/>
      <w:bookmarkEnd w:id="13"/>
      <w:bookmarkEnd w:id="14"/>
    </w:p>
    <w:p w14:paraId="26A812A2" w14:textId="798D2C08" w:rsidR="00962D70" w:rsidRDefault="00B951B4">
      <w:pPr>
        <w:pStyle w:val="InfoBlue"/>
      </w:pPr>
      <w:r>
        <w:rPr>
          <w:i w:val="0"/>
          <w:color w:val="auto"/>
          <w:lang w:val="en-US"/>
        </w:rPr>
        <w:t xml:space="preserve">Não </w:t>
      </w:r>
      <w:r w:rsidR="0000512B">
        <w:rPr>
          <w:i w:val="0"/>
          <w:color w:val="auto"/>
          <w:lang w:val="en-US"/>
        </w:rPr>
        <w:t>se aplica</w:t>
      </w:r>
      <w:r>
        <w:rPr>
          <w:i w:val="0"/>
          <w:color w:val="auto"/>
          <w:lang w:val="en-US"/>
        </w:rPr>
        <w:t>.</w:t>
      </w:r>
    </w:p>
    <w:p w14:paraId="18DF9065" w14:textId="77777777" w:rsidR="00962D70" w:rsidRPr="003B7C12" w:rsidRDefault="00962D70" w:rsidP="003B7C12">
      <w:pPr>
        <w:pStyle w:val="Ttulo2"/>
        <w:widowControl/>
        <w:numPr>
          <w:ilvl w:val="2"/>
          <w:numId w:val="28"/>
        </w:numPr>
      </w:pPr>
      <w:bookmarkStart w:id="15" w:name="_Toc425054514"/>
      <w:bookmarkStart w:id="16" w:name="_Toc423410255"/>
      <w:bookmarkStart w:id="17" w:name="_Toc108547282"/>
      <w:r w:rsidRPr="003B7C12">
        <w:t>Pós-condições</w:t>
      </w:r>
      <w:bookmarkEnd w:id="15"/>
      <w:bookmarkEnd w:id="16"/>
      <w:bookmarkEnd w:id="17"/>
    </w:p>
    <w:p w14:paraId="53B3275D" w14:textId="5A5313C2" w:rsidR="003B7C12" w:rsidRPr="008B0E54" w:rsidRDefault="002A4B1D" w:rsidP="003B7C12">
      <w:pPr>
        <w:pStyle w:val="InfoBlue"/>
        <w:rPr>
          <w:i w:val="0"/>
          <w:color w:val="auto"/>
          <w:lang w:val="en-US"/>
        </w:rPr>
      </w:pPr>
      <w:r w:rsidRPr="002A4B1D">
        <w:rPr>
          <w:i w:val="0"/>
          <w:color w:val="auto"/>
          <w:lang w:val="en-US"/>
        </w:rPr>
        <w:t xml:space="preserve">Lanche cadastrado e </w:t>
      </w:r>
      <w:proofErr w:type="spellStart"/>
      <w:r w:rsidRPr="002A4B1D">
        <w:rPr>
          <w:i w:val="0"/>
          <w:color w:val="auto"/>
          <w:lang w:val="en-US"/>
        </w:rPr>
        <w:t>ator</w:t>
      </w:r>
      <w:proofErr w:type="spellEnd"/>
      <w:r w:rsidR="00B951B4">
        <w:rPr>
          <w:i w:val="0"/>
          <w:color w:val="auto"/>
          <w:lang w:val="en-US"/>
        </w:rPr>
        <w:t xml:space="preserve"> </w:t>
      </w:r>
      <w:proofErr w:type="spellStart"/>
      <w:r w:rsidR="00B951B4">
        <w:rPr>
          <w:i w:val="0"/>
          <w:color w:val="auto"/>
          <w:lang w:val="en-US"/>
        </w:rPr>
        <w:t>pode</w:t>
      </w:r>
      <w:proofErr w:type="spellEnd"/>
      <w:r w:rsidR="00B951B4">
        <w:rPr>
          <w:i w:val="0"/>
          <w:color w:val="auto"/>
          <w:lang w:val="en-US"/>
        </w:rPr>
        <w:t xml:space="preserve"> cadastrar </w:t>
      </w:r>
      <w:r w:rsidR="0014395C">
        <w:rPr>
          <w:i w:val="0"/>
          <w:color w:val="auto"/>
          <w:lang w:val="en-US"/>
        </w:rPr>
        <w:t xml:space="preserve">lanches </w:t>
      </w:r>
      <w:proofErr w:type="spellStart"/>
      <w:r w:rsidR="0014395C">
        <w:rPr>
          <w:i w:val="0"/>
          <w:color w:val="auto"/>
          <w:lang w:val="en-US"/>
        </w:rPr>
        <w:t>novamente</w:t>
      </w:r>
      <w:proofErr w:type="spellEnd"/>
      <w:r w:rsidR="0014395C">
        <w:rPr>
          <w:i w:val="0"/>
          <w:color w:val="auto"/>
          <w:lang w:val="en-US"/>
        </w:rPr>
        <w:t xml:space="preserve"> </w:t>
      </w:r>
      <w:proofErr w:type="spellStart"/>
      <w:r w:rsidR="0014395C">
        <w:rPr>
          <w:i w:val="0"/>
          <w:color w:val="auto"/>
          <w:lang w:val="en-US"/>
        </w:rPr>
        <w:t>caso</w:t>
      </w:r>
      <w:proofErr w:type="spellEnd"/>
      <w:r w:rsidR="0014395C">
        <w:rPr>
          <w:i w:val="0"/>
          <w:color w:val="auto"/>
          <w:lang w:val="en-US"/>
        </w:rPr>
        <w:t xml:space="preserve"> </w:t>
      </w:r>
      <w:proofErr w:type="spellStart"/>
      <w:r w:rsidR="00AE5DFC">
        <w:rPr>
          <w:i w:val="0"/>
          <w:color w:val="auto"/>
          <w:lang w:val="en-US"/>
        </w:rPr>
        <w:t>deseje</w:t>
      </w:r>
      <w:proofErr w:type="spellEnd"/>
      <w:r w:rsidR="00AE5DFC">
        <w:rPr>
          <w:i w:val="0"/>
          <w:color w:val="auto"/>
          <w:lang w:val="en-US"/>
        </w:rPr>
        <w:t>.</w:t>
      </w:r>
      <w:r w:rsidRPr="002A4B1D">
        <w:rPr>
          <w:i w:val="0"/>
          <w:color w:val="auto"/>
          <w:lang w:val="en-US"/>
        </w:rPr>
        <w:t xml:space="preserve"> </w:t>
      </w:r>
    </w:p>
    <w:p w14:paraId="1AFA0F3A" w14:textId="77777777" w:rsidR="003B7C12" w:rsidRDefault="003B7C12" w:rsidP="003B7C12">
      <w:pPr>
        <w:pStyle w:val="Ttulo2"/>
        <w:widowControl/>
        <w:ind w:firstLine="414"/>
        <w:rPr>
          <w:lang w:val="fr-FR"/>
        </w:rPr>
      </w:pPr>
      <w:bookmarkStart w:id="18" w:name="_Toc108547283"/>
      <w:r>
        <w:t>.1 Fluxo Básico</w:t>
      </w:r>
      <w:r>
        <w:rPr>
          <w:lang w:val="fr-FR"/>
        </w:rPr>
        <w:t xml:space="preserve"> </w:t>
      </w:r>
      <w:r w:rsidR="00FE4D15" w:rsidRPr="0014395C">
        <w:rPr>
          <w:lang w:val="fr-FR"/>
        </w:rPr>
        <w:t>Consultar</w:t>
      </w:r>
      <w:r>
        <w:rPr>
          <w:lang w:val="fr-FR"/>
        </w:rPr>
        <w:t xml:space="preserve"> Lanche</w:t>
      </w:r>
      <w:bookmarkEnd w:id="18"/>
    </w:p>
    <w:p w14:paraId="0626E1E4" w14:textId="4029DD48" w:rsidR="003B7C12" w:rsidRDefault="003B7C12" w:rsidP="003B7C12">
      <w:pPr>
        <w:pStyle w:val="InfoBlue"/>
        <w:numPr>
          <w:ilvl w:val="0"/>
          <w:numId w:val="27"/>
        </w:numPr>
        <w:rPr>
          <w:i w:val="0"/>
          <w:color w:val="auto"/>
          <w:lang w:val="en-US"/>
        </w:rPr>
      </w:pPr>
      <w:r w:rsidRPr="008B0E54">
        <w:rPr>
          <w:i w:val="0"/>
          <w:color w:val="auto"/>
          <w:lang w:val="en-US"/>
        </w:rPr>
        <w:t xml:space="preserve">Ator acessa </w:t>
      </w:r>
      <w:r w:rsidR="00FE4D15">
        <w:rPr>
          <w:i w:val="0"/>
          <w:color w:val="auto"/>
          <w:lang w:val="en-US"/>
        </w:rPr>
        <w:t>Consultar Lanche</w:t>
      </w:r>
      <w:r w:rsidRPr="008B0E54">
        <w:rPr>
          <w:i w:val="0"/>
          <w:color w:val="auto"/>
          <w:lang w:val="en-US"/>
        </w:rPr>
        <w:t>;</w:t>
      </w:r>
    </w:p>
    <w:p w14:paraId="1CB495B0" w14:textId="2E82DCCD" w:rsidR="003B7C12" w:rsidRDefault="003B7C12" w:rsidP="003B7C12">
      <w:pPr>
        <w:pStyle w:val="Corpodetexto"/>
        <w:numPr>
          <w:ilvl w:val="1"/>
          <w:numId w:val="27"/>
        </w:numPr>
      </w:pPr>
      <w:r>
        <w:t xml:space="preserve">Ator </w:t>
      </w:r>
      <w:r w:rsidR="00FD7A7F">
        <w:t>clica no botão “consultar”</w:t>
      </w:r>
      <w:r>
        <w:t>;[A1]</w:t>
      </w:r>
    </w:p>
    <w:p w14:paraId="2B90EDA5" w14:textId="25134732" w:rsidR="003B7C12" w:rsidRPr="00461A6F" w:rsidRDefault="003B7C12" w:rsidP="003B7C12">
      <w:pPr>
        <w:pStyle w:val="Corpodetexto"/>
        <w:numPr>
          <w:ilvl w:val="1"/>
          <w:numId w:val="27"/>
        </w:numPr>
      </w:pPr>
      <w:r w:rsidRPr="005F7D58">
        <w:t>Sistema retorna mens</w:t>
      </w:r>
      <w:r>
        <w:t>a</w:t>
      </w:r>
      <w:r w:rsidRPr="005F7D58">
        <w:t>g</w:t>
      </w:r>
      <w:r>
        <w:t>em</w:t>
      </w:r>
      <w:r w:rsidRPr="005F7D58">
        <w:t xml:space="preserve"> informando </w:t>
      </w:r>
      <w:r w:rsidR="00FE4D15">
        <w:t>Nome, Descrição, Quantidade e Valor do</w:t>
      </w:r>
      <w:r w:rsidR="00461A6F">
        <w:t>s</w:t>
      </w:r>
      <w:r w:rsidR="00FE4D15">
        <w:t xml:space="preserve"> lanche</w:t>
      </w:r>
      <w:r w:rsidR="00461A6F">
        <w:t>s</w:t>
      </w:r>
      <w:r w:rsidRPr="005F7D58">
        <w:t>;</w:t>
      </w:r>
    </w:p>
    <w:p w14:paraId="71F99FC2" w14:textId="77777777" w:rsidR="003B7C12" w:rsidRDefault="003B7C12" w:rsidP="003B7C12">
      <w:pPr>
        <w:ind w:firstLine="1985"/>
      </w:pPr>
    </w:p>
    <w:p w14:paraId="10152751" w14:textId="77777777" w:rsidR="00461A6F" w:rsidRPr="003B7C12" w:rsidRDefault="00461A6F" w:rsidP="00461A6F">
      <w:pPr>
        <w:pStyle w:val="Ttulo2"/>
        <w:widowControl/>
        <w:numPr>
          <w:ilvl w:val="2"/>
          <w:numId w:val="31"/>
        </w:numPr>
      </w:pPr>
      <w:bookmarkStart w:id="19" w:name="_Toc108547284"/>
      <w:r w:rsidRPr="003B7C12">
        <w:t>Pré-condições</w:t>
      </w:r>
      <w:bookmarkEnd w:id="19"/>
    </w:p>
    <w:p w14:paraId="1691FDB5" w14:textId="70FCC450" w:rsidR="00461A6F" w:rsidRDefault="00461A6F" w:rsidP="00461A6F">
      <w:pPr>
        <w:pStyle w:val="InfoBlue"/>
        <w:ind w:left="1440"/>
      </w:pPr>
      <w:r>
        <w:rPr>
          <w:i w:val="0"/>
          <w:color w:val="auto"/>
          <w:lang w:val="en-US"/>
        </w:rPr>
        <w:t xml:space="preserve">Não </w:t>
      </w:r>
      <w:r w:rsidR="0000512B">
        <w:rPr>
          <w:i w:val="0"/>
          <w:color w:val="auto"/>
          <w:lang w:val="en-US"/>
        </w:rPr>
        <w:t>se aplica</w:t>
      </w:r>
      <w:r>
        <w:rPr>
          <w:i w:val="0"/>
          <w:color w:val="auto"/>
          <w:lang w:val="en-US"/>
        </w:rPr>
        <w:t>.</w:t>
      </w:r>
    </w:p>
    <w:p w14:paraId="2F47B1AD" w14:textId="56373436" w:rsidR="003B7C12" w:rsidRPr="003B7C12" w:rsidRDefault="00461A6F" w:rsidP="00461A6F">
      <w:pPr>
        <w:pStyle w:val="Ttulo2"/>
        <w:widowControl/>
        <w:numPr>
          <w:ilvl w:val="2"/>
          <w:numId w:val="31"/>
        </w:numPr>
      </w:pPr>
      <w:bookmarkStart w:id="20" w:name="_Toc108547285"/>
      <w:r w:rsidRPr="003B7C12">
        <w:t>Pós-condições</w:t>
      </w:r>
      <w:bookmarkEnd w:id="20"/>
    </w:p>
    <w:p w14:paraId="6C77FF74" w14:textId="1E575688" w:rsidR="00FE4D15" w:rsidRPr="008B0E54" w:rsidRDefault="006C555E" w:rsidP="00461A6F">
      <w:pPr>
        <w:pStyle w:val="InfoBlue"/>
        <w:ind w:left="720" w:firstLine="720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 xml:space="preserve">Sistema </w:t>
      </w:r>
      <w:proofErr w:type="spellStart"/>
      <w:r>
        <w:rPr>
          <w:i w:val="0"/>
          <w:color w:val="auto"/>
          <w:lang w:val="en-US"/>
        </w:rPr>
        <w:t>mantém</w:t>
      </w:r>
      <w:proofErr w:type="spellEnd"/>
      <w:r>
        <w:rPr>
          <w:i w:val="0"/>
          <w:color w:val="auto"/>
          <w:lang w:val="en-US"/>
        </w:rPr>
        <w:t xml:space="preserve"> lanches </w:t>
      </w:r>
      <w:proofErr w:type="spellStart"/>
      <w:r>
        <w:rPr>
          <w:i w:val="0"/>
          <w:color w:val="auto"/>
          <w:lang w:val="en-US"/>
        </w:rPr>
        <w:t>consultados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até</w:t>
      </w:r>
      <w:proofErr w:type="spellEnd"/>
      <w:r>
        <w:rPr>
          <w:i w:val="0"/>
          <w:color w:val="auto"/>
          <w:lang w:val="en-US"/>
        </w:rPr>
        <w:t xml:space="preserve"> que </w:t>
      </w:r>
      <w:proofErr w:type="spellStart"/>
      <w:r w:rsidR="00365DDD">
        <w:rPr>
          <w:i w:val="0"/>
          <w:color w:val="auto"/>
          <w:lang w:val="en-US"/>
        </w:rPr>
        <w:t>autor</w:t>
      </w:r>
      <w:proofErr w:type="spellEnd"/>
      <w:r w:rsidR="00365DDD">
        <w:rPr>
          <w:i w:val="0"/>
          <w:color w:val="auto"/>
          <w:lang w:val="en-US"/>
        </w:rPr>
        <w:t xml:space="preserve"> </w:t>
      </w:r>
      <w:proofErr w:type="spellStart"/>
      <w:r w:rsidR="00365DDD">
        <w:rPr>
          <w:i w:val="0"/>
          <w:color w:val="auto"/>
          <w:lang w:val="en-US"/>
        </w:rPr>
        <w:t>saia</w:t>
      </w:r>
      <w:proofErr w:type="spellEnd"/>
      <w:r w:rsidR="00365DDD">
        <w:rPr>
          <w:i w:val="0"/>
          <w:color w:val="auto"/>
          <w:lang w:val="en-US"/>
        </w:rPr>
        <w:t xml:space="preserve"> da </w:t>
      </w:r>
      <w:proofErr w:type="spellStart"/>
      <w:r w:rsidR="00365DDD">
        <w:rPr>
          <w:i w:val="0"/>
          <w:color w:val="auto"/>
          <w:lang w:val="en-US"/>
        </w:rPr>
        <w:t>página</w:t>
      </w:r>
      <w:proofErr w:type="spellEnd"/>
      <w:r w:rsidR="003B7C12" w:rsidRPr="002A4B1D">
        <w:rPr>
          <w:i w:val="0"/>
          <w:color w:val="auto"/>
          <w:lang w:val="en-US"/>
        </w:rPr>
        <w:t xml:space="preserve">. </w:t>
      </w:r>
    </w:p>
    <w:p w14:paraId="528FFB87" w14:textId="77777777" w:rsidR="00FE4D15" w:rsidRDefault="00FE4D15" w:rsidP="00FE4D15">
      <w:pPr>
        <w:pStyle w:val="Ttulo2"/>
        <w:widowControl/>
        <w:ind w:firstLine="414"/>
        <w:rPr>
          <w:lang w:val="fr-FR"/>
        </w:rPr>
      </w:pPr>
      <w:bookmarkStart w:id="21" w:name="_Toc108547286"/>
      <w:r>
        <w:t>.1 Fluxo Básico</w:t>
      </w:r>
      <w:r>
        <w:rPr>
          <w:lang w:val="fr-FR"/>
        </w:rPr>
        <w:t xml:space="preserve"> </w:t>
      </w:r>
      <w:r w:rsidRPr="00365DDD">
        <w:rPr>
          <w:lang w:val="fr-FR"/>
        </w:rPr>
        <w:t>Atualizar</w:t>
      </w:r>
      <w:r>
        <w:rPr>
          <w:lang w:val="fr-FR"/>
        </w:rPr>
        <w:t xml:space="preserve"> Lanche</w:t>
      </w:r>
      <w:bookmarkEnd w:id="21"/>
    </w:p>
    <w:p w14:paraId="78B14394" w14:textId="1AEDA458" w:rsidR="00FE4D15" w:rsidRDefault="00FE4D15" w:rsidP="00FE4D15">
      <w:pPr>
        <w:pStyle w:val="InfoBlue"/>
        <w:numPr>
          <w:ilvl w:val="0"/>
          <w:numId w:val="27"/>
        </w:numPr>
        <w:rPr>
          <w:i w:val="0"/>
          <w:color w:val="auto"/>
          <w:lang w:val="en-US"/>
        </w:rPr>
      </w:pPr>
      <w:r w:rsidRPr="008B0E54">
        <w:rPr>
          <w:i w:val="0"/>
          <w:color w:val="auto"/>
          <w:lang w:val="en-US"/>
        </w:rPr>
        <w:t xml:space="preserve">Ator acessa </w:t>
      </w:r>
      <w:r>
        <w:rPr>
          <w:i w:val="0"/>
          <w:color w:val="auto"/>
          <w:lang w:val="en-US"/>
        </w:rPr>
        <w:t>Atualizar Lanche</w:t>
      </w:r>
      <w:r w:rsidRPr="008B0E54">
        <w:rPr>
          <w:i w:val="0"/>
          <w:color w:val="auto"/>
          <w:lang w:val="en-US"/>
        </w:rPr>
        <w:t>;</w:t>
      </w:r>
    </w:p>
    <w:p w14:paraId="437A874A" w14:textId="3812BC02" w:rsidR="00FE4D15" w:rsidRDefault="00FE4D15" w:rsidP="00FE4D15">
      <w:pPr>
        <w:pStyle w:val="Corpodetexto"/>
        <w:numPr>
          <w:ilvl w:val="1"/>
          <w:numId w:val="27"/>
        </w:numPr>
      </w:pPr>
      <w:r>
        <w:t xml:space="preserve">Ator deve digitar </w:t>
      </w:r>
      <w:r w:rsidR="00922291">
        <w:t xml:space="preserve">Código e </w:t>
      </w:r>
      <w:r w:rsidR="00914660">
        <w:t>selecionar o campo que deseja atualizar</w:t>
      </w:r>
      <w:r w:rsidR="002D18D8">
        <w:t xml:space="preserve"> sendo eles: </w:t>
      </w:r>
      <w:r>
        <w:t>Nome,</w:t>
      </w:r>
      <w:r w:rsidR="00740895">
        <w:t xml:space="preserve"> </w:t>
      </w:r>
      <w:r>
        <w:t>Descrição</w:t>
      </w:r>
      <w:r w:rsidR="002D18D8">
        <w:t>,</w:t>
      </w:r>
      <w:r w:rsidR="00922291">
        <w:t xml:space="preserve"> </w:t>
      </w:r>
      <w:r>
        <w:t>Quantidade</w:t>
      </w:r>
      <w:r w:rsidR="002D18D8">
        <w:t xml:space="preserve"> ou </w:t>
      </w:r>
      <w:r>
        <w:t>Valor do lanche;</w:t>
      </w:r>
    </w:p>
    <w:p w14:paraId="09E691CB" w14:textId="05DAC346" w:rsidR="00FE4D15" w:rsidRPr="00740895" w:rsidRDefault="00FE4D15" w:rsidP="00FE4D15">
      <w:pPr>
        <w:pStyle w:val="Corpodetexto"/>
        <w:numPr>
          <w:ilvl w:val="1"/>
          <w:numId w:val="27"/>
        </w:numPr>
      </w:pPr>
      <w:r w:rsidRPr="005F7D58">
        <w:t>Sistema retorna mens</w:t>
      </w:r>
      <w:r>
        <w:t>a</w:t>
      </w:r>
      <w:r w:rsidRPr="005F7D58">
        <w:t>g</w:t>
      </w:r>
      <w:r>
        <w:t>em</w:t>
      </w:r>
      <w:r w:rsidRPr="005F7D58">
        <w:t xml:space="preserve"> informando que o</w:t>
      </w:r>
      <w:r w:rsidR="00740895">
        <w:t>s dados foram</w:t>
      </w:r>
      <w:r w:rsidRPr="005F7D58">
        <w:t xml:space="preserve"> </w:t>
      </w:r>
      <w:r w:rsidR="00922291">
        <w:t>atualizado</w:t>
      </w:r>
      <w:r w:rsidR="00740895">
        <w:t>s</w:t>
      </w:r>
      <w:r w:rsidRPr="005F7D58">
        <w:t>;</w:t>
      </w:r>
    </w:p>
    <w:p w14:paraId="6D73C3D4" w14:textId="77777777" w:rsidR="00FE4D15" w:rsidRDefault="00FE4D15" w:rsidP="00FE4D15">
      <w:pPr>
        <w:ind w:firstLine="1985"/>
      </w:pPr>
    </w:p>
    <w:p w14:paraId="0D2C86DE" w14:textId="77777777" w:rsidR="00FE4D15" w:rsidRPr="003B7C12" w:rsidRDefault="00FE4D15" w:rsidP="00922291">
      <w:pPr>
        <w:pStyle w:val="Ttulo2"/>
        <w:widowControl/>
        <w:numPr>
          <w:ilvl w:val="2"/>
          <w:numId w:val="32"/>
        </w:numPr>
      </w:pPr>
      <w:bookmarkStart w:id="22" w:name="_Toc108547287"/>
      <w:r w:rsidRPr="003B7C12">
        <w:t>Pré-condições</w:t>
      </w:r>
      <w:bookmarkEnd w:id="22"/>
    </w:p>
    <w:p w14:paraId="003EA707" w14:textId="33ACC0DA" w:rsidR="00FE4D15" w:rsidRDefault="0000512B" w:rsidP="00FE4D15">
      <w:pPr>
        <w:pStyle w:val="InfoBlue"/>
      </w:pPr>
      <w:r>
        <w:rPr>
          <w:i w:val="0"/>
          <w:color w:val="auto"/>
          <w:lang w:val="en-US"/>
        </w:rPr>
        <w:t>Não se aplica.</w:t>
      </w:r>
    </w:p>
    <w:p w14:paraId="7E9A69BE" w14:textId="77777777" w:rsidR="00FE4D15" w:rsidRPr="003B7C12" w:rsidRDefault="00FE4D15" w:rsidP="00922291">
      <w:pPr>
        <w:pStyle w:val="Ttulo2"/>
        <w:widowControl/>
        <w:numPr>
          <w:ilvl w:val="2"/>
          <w:numId w:val="32"/>
        </w:numPr>
      </w:pPr>
      <w:bookmarkStart w:id="23" w:name="_Toc108547288"/>
      <w:r w:rsidRPr="003B7C12">
        <w:t>Pós-condições</w:t>
      </w:r>
      <w:bookmarkEnd w:id="23"/>
    </w:p>
    <w:p w14:paraId="04D792B1" w14:textId="180E0B6D" w:rsidR="00922291" w:rsidRPr="008B0E54" w:rsidRDefault="00717B19" w:rsidP="00922291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 xml:space="preserve">Sistema continua </w:t>
      </w:r>
      <w:proofErr w:type="spellStart"/>
      <w:r>
        <w:rPr>
          <w:i w:val="0"/>
          <w:color w:val="auto"/>
          <w:lang w:val="en-US"/>
        </w:rPr>
        <w:t>na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mesma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tela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caso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queira</w:t>
      </w:r>
      <w:proofErr w:type="spellEnd"/>
      <w:r>
        <w:rPr>
          <w:i w:val="0"/>
          <w:color w:val="auto"/>
          <w:lang w:val="en-US"/>
        </w:rPr>
        <w:t xml:space="preserve"> atualizar outro dado.</w:t>
      </w:r>
    </w:p>
    <w:p w14:paraId="5D234B1E" w14:textId="77777777" w:rsidR="00922291" w:rsidRDefault="00922291" w:rsidP="00922291">
      <w:pPr>
        <w:pStyle w:val="Ttulo2"/>
        <w:widowControl/>
        <w:ind w:firstLine="414"/>
        <w:rPr>
          <w:lang w:val="fr-FR"/>
        </w:rPr>
      </w:pPr>
      <w:bookmarkStart w:id="24" w:name="_Toc108547289"/>
      <w:r>
        <w:t>.1 Fluxo Básico</w:t>
      </w:r>
      <w:r>
        <w:rPr>
          <w:lang w:val="fr-FR"/>
        </w:rPr>
        <w:t xml:space="preserve"> </w:t>
      </w:r>
      <w:r w:rsidR="00C13BD0" w:rsidRPr="009A761A">
        <w:rPr>
          <w:lang w:val="fr-FR"/>
        </w:rPr>
        <w:t>Excluir</w:t>
      </w:r>
      <w:r>
        <w:rPr>
          <w:lang w:val="fr-FR"/>
        </w:rPr>
        <w:t xml:space="preserve"> Lanche</w:t>
      </w:r>
      <w:bookmarkEnd w:id="24"/>
    </w:p>
    <w:p w14:paraId="2E05AE4B" w14:textId="1C89CAFC" w:rsidR="00922291" w:rsidRDefault="00922291" w:rsidP="00922291">
      <w:pPr>
        <w:pStyle w:val="InfoBlue"/>
        <w:numPr>
          <w:ilvl w:val="0"/>
          <w:numId w:val="27"/>
        </w:numPr>
        <w:rPr>
          <w:i w:val="0"/>
          <w:color w:val="auto"/>
          <w:lang w:val="en-US"/>
        </w:rPr>
      </w:pPr>
      <w:r w:rsidRPr="008B0E54">
        <w:rPr>
          <w:i w:val="0"/>
          <w:color w:val="auto"/>
          <w:lang w:val="en-US"/>
        </w:rPr>
        <w:t xml:space="preserve">Ator acessa </w:t>
      </w:r>
      <w:r w:rsidR="00C13BD0">
        <w:rPr>
          <w:i w:val="0"/>
          <w:color w:val="auto"/>
          <w:lang w:val="en-US"/>
        </w:rPr>
        <w:t>Excluir</w:t>
      </w:r>
      <w:r>
        <w:rPr>
          <w:i w:val="0"/>
          <w:color w:val="auto"/>
          <w:lang w:val="en-US"/>
        </w:rPr>
        <w:t xml:space="preserve"> Lanche</w:t>
      </w:r>
      <w:r w:rsidRPr="008B0E54">
        <w:rPr>
          <w:i w:val="0"/>
          <w:color w:val="auto"/>
          <w:lang w:val="en-US"/>
        </w:rPr>
        <w:t>;</w:t>
      </w:r>
    </w:p>
    <w:p w14:paraId="2AFC3868" w14:textId="474796F2" w:rsidR="00922291" w:rsidRDefault="00922291" w:rsidP="00922291">
      <w:pPr>
        <w:pStyle w:val="Corpodetexto"/>
        <w:numPr>
          <w:ilvl w:val="1"/>
          <w:numId w:val="27"/>
        </w:numPr>
      </w:pPr>
      <w:r>
        <w:t>Ator deve</w:t>
      </w:r>
      <w:r w:rsidR="00991745">
        <w:t xml:space="preserve"> inserir</w:t>
      </w:r>
      <w:r>
        <w:t xml:space="preserve"> </w:t>
      </w:r>
      <w:r w:rsidR="00C13BD0">
        <w:t>C</w:t>
      </w:r>
      <w:r>
        <w:t>ódigo do lanche;[A1]</w:t>
      </w:r>
    </w:p>
    <w:p w14:paraId="290CBA5C" w14:textId="2076A44C" w:rsidR="00922291" w:rsidRPr="008B0E54" w:rsidRDefault="00922291" w:rsidP="00922291">
      <w:pPr>
        <w:pStyle w:val="Corpodetexto"/>
        <w:numPr>
          <w:ilvl w:val="1"/>
          <w:numId w:val="27"/>
        </w:numPr>
      </w:pPr>
      <w:r w:rsidRPr="005F7D58">
        <w:t>Sistema retorna mens</w:t>
      </w:r>
      <w:r>
        <w:t>a</w:t>
      </w:r>
      <w:r w:rsidRPr="005F7D58">
        <w:t>g</w:t>
      </w:r>
      <w:r>
        <w:t>em</w:t>
      </w:r>
      <w:r w:rsidRPr="005F7D58">
        <w:t xml:space="preserve"> informando </w:t>
      </w:r>
      <w:r w:rsidR="00C13BD0">
        <w:t>que o</w:t>
      </w:r>
      <w:r>
        <w:t xml:space="preserve"> </w:t>
      </w:r>
      <w:r w:rsidR="00C13BD0">
        <w:t>lanc</w:t>
      </w:r>
      <w:r w:rsidR="003C13C9">
        <w:t>h</w:t>
      </w:r>
      <w:r w:rsidR="00C13BD0">
        <w:t>e foi excluído</w:t>
      </w:r>
      <w:r w:rsidRPr="005F7D58">
        <w:t>;</w:t>
      </w:r>
    </w:p>
    <w:p w14:paraId="68562752" w14:textId="00BAE41C" w:rsidR="00922291" w:rsidRDefault="00922291" w:rsidP="006D0662">
      <w:pPr>
        <w:pStyle w:val="Ttulo2"/>
        <w:widowControl/>
        <w:numPr>
          <w:ilvl w:val="2"/>
          <w:numId w:val="38"/>
        </w:numPr>
        <w:ind w:firstLine="414"/>
        <w:rPr>
          <w:lang w:val="fr-FR"/>
        </w:rPr>
      </w:pPr>
      <w:bookmarkStart w:id="25" w:name="_Toc108547290"/>
      <w:r>
        <w:t>Fluxos Alternativos</w:t>
      </w:r>
      <w:bookmarkEnd w:id="25"/>
    </w:p>
    <w:p w14:paraId="4C2F7511" w14:textId="15FBB0CC" w:rsidR="00922291" w:rsidRDefault="00922291" w:rsidP="00922291">
      <w:pPr>
        <w:ind w:left="1418"/>
      </w:pPr>
      <w:r>
        <w:t xml:space="preserve">[A1]. Correção de dados inseridos no sistema para </w:t>
      </w:r>
      <w:r w:rsidR="00991745">
        <w:t>exclusão</w:t>
      </w:r>
      <w:r>
        <w:t>;</w:t>
      </w:r>
    </w:p>
    <w:p w14:paraId="53AAE5D1" w14:textId="3D058AEF" w:rsidR="00922291" w:rsidRDefault="00922291" w:rsidP="00922291">
      <w:pPr>
        <w:ind w:left="1418"/>
      </w:pPr>
      <w:r>
        <w:t>1.</w:t>
      </w:r>
      <w:r w:rsidR="009D1270">
        <w:t>Autor inser</w:t>
      </w:r>
      <w:r w:rsidR="00726CA7">
        <w:t>i</w:t>
      </w:r>
      <w:r w:rsidR="009D1270">
        <w:t xml:space="preserve"> Código inexistente no </w:t>
      </w:r>
      <w:r w:rsidR="006D0662">
        <w:t>BD.</w:t>
      </w:r>
    </w:p>
    <w:p w14:paraId="3F2744C4" w14:textId="00C67DF6" w:rsidR="00922291" w:rsidRDefault="00922291" w:rsidP="00922291">
      <w:pPr>
        <w:ind w:left="1418"/>
      </w:pPr>
      <w:r>
        <w:t>2.</w:t>
      </w:r>
      <w:r w:rsidR="00726CA7">
        <w:t>S</w:t>
      </w:r>
      <w:r>
        <w:t xml:space="preserve">istema da em tela </w:t>
      </w:r>
      <w:r w:rsidR="00F157D5">
        <w:t xml:space="preserve"> mensagem que nenhum lanche foi deletado;</w:t>
      </w:r>
    </w:p>
    <w:p w14:paraId="6085DB6F" w14:textId="4236938E" w:rsidR="00922291" w:rsidRDefault="00F157D5" w:rsidP="00922291">
      <w:pPr>
        <w:ind w:left="1418"/>
      </w:pPr>
      <w:r>
        <w:t>3</w:t>
      </w:r>
      <w:r w:rsidR="00922291">
        <w:t xml:space="preserve">.Fluxo retorna para o Fluxo Básico </w:t>
      </w:r>
      <w:r w:rsidR="00C13BD0">
        <w:t>3.5.1</w:t>
      </w:r>
      <w:r w:rsidR="00922291">
        <w:t>.</w:t>
      </w:r>
    </w:p>
    <w:p w14:paraId="0A400F10" w14:textId="77777777" w:rsidR="00922291" w:rsidRPr="002A4B1D" w:rsidRDefault="00922291" w:rsidP="00922291"/>
    <w:p w14:paraId="568E9534" w14:textId="77777777" w:rsidR="00922291" w:rsidRDefault="00922291" w:rsidP="00922291">
      <w:pPr>
        <w:ind w:firstLine="1985"/>
      </w:pPr>
    </w:p>
    <w:p w14:paraId="36FED52A" w14:textId="77777777" w:rsidR="00922291" w:rsidRPr="003B7C12" w:rsidRDefault="00922291" w:rsidP="00922291">
      <w:pPr>
        <w:pStyle w:val="Ttulo2"/>
        <w:widowControl/>
        <w:numPr>
          <w:ilvl w:val="2"/>
          <w:numId w:val="31"/>
        </w:numPr>
      </w:pPr>
      <w:bookmarkStart w:id="26" w:name="_Toc108547291"/>
      <w:r w:rsidRPr="003B7C12">
        <w:t>Pré-condições</w:t>
      </w:r>
      <w:bookmarkEnd w:id="26"/>
    </w:p>
    <w:p w14:paraId="69448DF6" w14:textId="7F8D7F41" w:rsidR="00922291" w:rsidRDefault="009442DD" w:rsidP="00922291">
      <w:pPr>
        <w:pStyle w:val="InfoBlue"/>
      </w:pPr>
      <w:proofErr w:type="spellStart"/>
      <w:r>
        <w:rPr>
          <w:i w:val="0"/>
          <w:color w:val="auto"/>
          <w:lang w:val="en-US"/>
        </w:rPr>
        <w:t>Necesário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ter</w:t>
      </w:r>
      <w:proofErr w:type="spellEnd"/>
      <w:r>
        <w:rPr>
          <w:i w:val="0"/>
          <w:color w:val="auto"/>
          <w:lang w:val="en-US"/>
        </w:rPr>
        <w:t xml:space="preserve"> um </w:t>
      </w:r>
      <w:proofErr w:type="spellStart"/>
      <w:r>
        <w:rPr>
          <w:i w:val="0"/>
          <w:color w:val="auto"/>
          <w:lang w:val="en-US"/>
        </w:rPr>
        <w:t>lanche</w:t>
      </w:r>
      <w:proofErr w:type="spellEnd"/>
      <w:r>
        <w:rPr>
          <w:i w:val="0"/>
          <w:color w:val="auto"/>
          <w:lang w:val="en-US"/>
        </w:rPr>
        <w:t xml:space="preserve"> cadastrado.</w:t>
      </w:r>
    </w:p>
    <w:p w14:paraId="0607112E" w14:textId="77777777" w:rsidR="00922291" w:rsidRPr="003B7C12" w:rsidRDefault="00922291" w:rsidP="00922291">
      <w:pPr>
        <w:pStyle w:val="Ttulo2"/>
        <w:widowControl/>
        <w:numPr>
          <w:ilvl w:val="2"/>
          <w:numId w:val="31"/>
        </w:numPr>
      </w:pPr>
      <w:bookmarkStart w:id="27" w:name="_Toc108547292"/>
      <w:r w:rsidRPr="003B7C12">
        <w:t>Pós-condições</w:t>
      </w:r>
      <w:bookmarkEnd w:id="27"/>
    </w:p>
    <w:p w14:paraId="582ABA05" w14:textId="4B2A0C6D" w:rsidR="00922291" w:rsidRDefault="009442DD" w:rsidP="00922291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 xml:space="preserve">Sistema se </w:t>
      </w:r>
      <w:proofErr w:type="spellStart"/>
      <w:r>
        <w:rPr>
          <w:i w:val="0"/>
          <w:color w:val="auto"/>
          <w:lang w:val="en-US"/>
        </w:rPr>
        <w:t>mantém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na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mesma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página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caso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ator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queira</w:t>
      </w:r>
      <w:proofErr w:type="spellEnd"/>
      <w:r>
        <w:rPr>
          <w:i w:val="0"/>
          <w:color w:val="auto"/>
          <w:lang w:val="en-US"/>
        </w:rPr>
        <w:t xml:space="preserve"> excluir outr</w:t>
      </w:r>
      <w:r w:rsidR="005E2D6A">
        <w:rPr>
          <w:i w:val="0"/>
          <w:color w:val="auto"/>
          <w:lang w:val="en-US"/>
        </w:rPr>
        <w:t>os lanches</w:t>
      </w:r>
      <w:r w:rsidR="00922291" w:rsidRPr="002A4B1D">
        <w:rPr>
          <w:i w:val="0"/>
          <w:color w:val="auto"/>
          <w:lang w:val="en-US"/>
        </w:rPr>
        <w:t xml:space="preserve">. </w:t>
      </w:r>
    </w:p>
    <w:p w14:paraId="7A2F4760" w14:textId="77777777" w:rsidR="00C13BD0" w:rsidRDefault="00C13BD0" w:rsidP="00C13BD0">
      <w:pPr>
        <w:pStyle w:val="Corpodetexto"/>
      </w:pPr>
    </w:p>
    <w:p w14:paraId="02D22DDB" w14:textId="77777777" w:rsidR="00C13BD0" w:rsidRPr="00C13BD0" w:rsidRDefault="00C13BD0" w:rsidP="00C13BD0">
      <w:pPr>
        <w:pStyle w:val="Corpodetexto"/>
      </w:pPr>
    </w:p>
    <w:p w14:paraId="76AC1219" w14:textId="77777777" w:rsidR="005A2618" w:rsidRDefault="00FA0B0D" w:rsidP="005A2618">
      <w:pPr>
        <w:pStyle w:val="Ttulo1"/>
        <w:ind w:left="1080" w:hanging="360"/>
      </w:pPr>
      <w:bookmarkStart w:id="28" w:name="_Toc108547293"/>
      <w:r>
        <w:t>Manter Funcionário</w:t>
      </w:r>
      <w:bookmarkEnd w:id="28"/>
    </w:p>
    <w:p w14:paraId="423F5127" w14:textId="77777777" w:rsidR="005A2618" w:rsidRPr="00C13BD0" w:rsidRDefault="005A2618" w:rsidP="005A2618"/>
    <w:p w14:paraId="1219199E" w14:textId="77777777" w:rsidR="005A2618" w:rsidRDefault="005A2618" w:rsidP="005A2618">
      <w:pPr>
        <w:pStyle w:val="Ttulo2"/>
        <w:ind w:firstLine="414"/>
      </w:pPr>
      <w:bookmarkStart w:id="29" w:name="_Toc108547294"/>
      <w:r>
        <w:t>Breve Descrição</w:t>
      </w:r>
      <w:bookmarkEnd w:id="29"/>
    </w:p>
    <w:p w14:paraId="67F86AB5" w14:textId="77777777" w:rsidR="005A2618" w:rsidRPr="008B0E54" w:rsidRDefault="00FA0B0D" w:rsidP="005A2618">
      <w:pPr>
        <w:pStyle w:val="InfoBlue"/>
        <w:rPr>
          <w:i w:val="0"/>
          <w:color w:val="auto"/>
          <w:lang w:val="en-US"/>
        </w:rPr>
      </w:pPr>
      <w:r w:rsidRPr="00FA0B0D">
        <w:rPr>
          <w:i w:val="0"/>
          <w:color w:val="auto"/>
          <w:lang w:val="en-US"/>
        </w:rPr>
        <w:t xml:space="preserve">Caso de </w:t>
      </w:r>
      <w:proofErr w:type="spellStart"/>
      <w:r w:rsidRPr="00FA0B0D">
        <w:rPr>
          <w:i w:val="0"/>
          <w:color w:val="auto"/>
          <w:lang w:val="en-US"/>
        </w:rPr>
        <w:t>uso</w:t>
      </w:r>
      <w:proofErr w:type="spellEnd"/>
      <w:r w:rsidRPr="00FA0B0D">
        <w:rPr>
          <w:i w:val="0"/>
          <w:color w:val="auto"/>
          <w:lang w:val="en-US"/>
        </w:rPr>
        <w:t xml:space="preserve"> responsável por cadastrar, consultar, atualizar e excluir </w:t>
      </w:r>
      <w:proofErr w:type="spellStart"/>
      <w:r w:rsidRPr="00FA0B0D">
        <w:rPr>
          <w:i w:val="0"/>
          <w:color w:val="auto"/>
          <w:lang w:val="en-US"/>
        </w:rPr>
        <w:t>informações</w:t>
      </w:r>
      <w:proofErr w:type="spellEnd"/>
      <w:r w:rsidRPr="00FA0B0D">
        <w:rPr>
          <w:i w:val="0"/>
          <w:color w:val="auto"/>
          <w:lang w:val="en-US"/>
        </w:rPr>
        <w:t xml:space="preserve"> dos </w:t>
      </w:r>
      <w:proofErr w:type="spellStart"/>
      <w:r w:rsidRPr="00FA0B0D">
        <w:rPr>
          <w:i w:val="0"/>
          <w:color w:val="auto"/>
          <w:lang w:val="en-US"/>
        </w:rPr>
        <w:t>funcionários</w:t>
      </w:r>
      <w:proofErr w:type="spellEnd"/>
      <w:r w:rsidRPr="00FA0B0D">
        <w:rPr>
          <w:i w:val="0"/>
          <w:color w:val="auto"/>
          <w:lang w:val="en-US"/>
        </w:rPr>
        <w:t xml:space="preserve"> e </w:t>
      </w:r>
      <w:proofErr w:type="spellStart"/>
      <w:r w:rsidRPr="00FA0B0D">
        <w:rPr>
          <w:i w:val="0"/>
          <w:color w:val="auto"/>
          <w:lang w:val="en-US"/>
        </w:rPr>
        <w:t>administração</w:t>
      </w:r>
      <w:proofErr w:type="spellEnd"/>
      <w:r w:rsidRPr="00FA0B0D">
        <w:rPr>
          <w:i w:val="0"/>
          <w:color w:val="auto"/>
          <w:lang w:val="en-US"/>
        </w:rPr>
        <w:t xml:space="preserve"> do </w:t>
      </w:r>
      <w:proofErr w:type="spellStart"/>
      <w:r w:rsidRPr="00FA0B0D">
        <w:rPr>
          <w:i w:val="0"/>
          <w:color w:val="auto"/>
          <w:lang w:val="en-US"/>
        </w:rPr>
        <w:t>sistema</w:t>
      </w:r>
      <w:proofErr w:type="spellEnd"/>
      <w:r w:rsidRPr="00FA0B0D">
        <w:rPr>
          <w:i w:val="0"/>
          <w:color w:val="auto"/>
          <w:lang w:val="en-US"/>
        </w:rPr>
        <w:t>.</w:t>
      </w:r>
    </w:p>
    <w:p w14:paraId="40229751" w14:textId="77777777" w:rsidR="005A2618" w:rsidRDefault="005A2618" w:rsidP="005A2618">
      <w:pPr>
        <w:pStyle w:val="Ttulo2"/>
        <w:widowControl/>
        <w:ind w:firstLine="414"/>
        <w:rPr>
          <w:lang w:val="fr-FR"/>
        </w:rPr>
      </w:pPr>
      <w:bookmarkStart w:id="30" w:name="_Toc108547295"/>
      <w:r>
        <w:t>.1 Fluxo Básico</w:t>
      </w:r>
      <w:r>
        <w:rPr>
          <w:lang w:val="fr-FR"/>
        </w:rPr>
        <w:t xml:space="preserve"> </w:t>
      </w:r>
      <w:r w:rsidR="00343C2E">
        <w:rPr>
          <w:lang w:val="fr-FR"/>
        </w:rPr>
        <w:t>Cadastrar Funcionário</w:t>
      </w:r>
      <w:bookmarkEnd w:id="30"/>
    </w:p>
    <w:p w14:paraId="0A13D80B" w14:textId="292A2288" w:rsidR="005A2618" w:rsidRPr="00E66534" w:rsidRDefault="005A2618" w:rsidP="005A2618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5.</w:t>
      </w:r>
      <w:r w:rsidRPr="00E66534">
        <w:rPr>
          <w:i w:val="0"/>
          <w:color w:val="auto"/>
          <w:lang w:val="en-US"/>
        </w:rPr>
        <w:t xml:space="preserve">1. </w:t>
      </w:r>
      <w:r w:rsidR="00CC276C">
        <w:rPr>
          <w:i w:val="0"/>
          <w:color w:val="auto"/>
          <w:lang w:val="en-US"/>
        </w:rPr>
        <w:t xml:space="preserve">Autor </w:t>
      </w:r>
      <w:proofErr w:type="spellStart"/>
      <w:r w:rsidR="00CC276C">
        <w:rPr>
          <w:i w:val="0"/>
          <w:color w:val="auto"/>
          <w:lang w:val="en-US"/>
        </w:rPr>
        <w:t>inseri</w:t>
      </w:r>
      <w:proofErr w:type="spellEnd"/>
      <w:r w:rsidR="00CC276C">
        <w:rPr>
          <w:i w:val="0"/>
          <w:color w:val="auto"/>
          <w:lang w:val="en-US"/>
        </w:rPr>
        <w:t xml:space="preserve"> </w:t>
      </w:r>
      <w:proofErr w:type="spellStart"/>
      <w:r w:rsidRPr="00E66534">
        <w:rPr>
          <w:i w:val="0"/>
          <w:color w:val="auto"/>
          <w:lang w:val="en-US"/>
        </w:rPr>
        <w:t>os</w:t>
      </w:r>
      <w:proofErr w:type="spellEnd"/>
      <w:r w:rsidRPr="00E66534">
        <w:rPr>
          <w:i w:val="0"/>
          <w:color w:val="auto"/>
          <w:lang w:val="en-US"/>
        </w:rPr>
        <w:t xml:space="preserve"> dados</w:t>
      </w:r>
      <w:r w:rsidR="00A0505A">
        <w:rPr>
          <w:i w:val="0"/>
          <w:color w:val="auto"/>
          <w:lang w:val="en-US"/>
        </w:rPr>
        <w:t xml:space="preserve"> (Nome, CPF, </w:t>
      </w:r>
      <w:proofErr w:type="spellStart"/>
      <w:r w:rsidR="00CC276C">
        <w:rPr>
          <w:i w:val="0"/>
          <w:color w:val="auto"/>
          <w:lang w:val="en-US"/>
        </w:rPr>
        <w:t>T</w:t>
      </w:r>
      <w:r w:rsidR="00A0505A">
        <w:rPr>
          <w:i w:val="0"/>
          <w:color w:val="auto"/>
          <w:lang w:val="en-US"/>
        </w:rPr>
        <w:t>el</w:t>
      </w:r>
      <w:r w:rsidR="00CC276C">
        <w:rPr>
          <w:i w:val="0"/>
          <w:color w:val="auto"/>
          <w:lang w:val="en-US"/>
        </w:rPr>
        <w:t>efone</w:t>
      </w:r>
      <w:proofErr w:type="spellEnd"/>
      <w:r w:rsidR="00A0505A">
        <w:rPr>
          <w:i w:val="0"/>
          <w:color w:val="auto"/>
          <w:lang w:val="en-US"/>
        </w:rPr>
        <w:t xml:space="preserve">, </w:t>
      </w:r>
      <w:proofErr w:type="spellStart"/>
      <w:r w:rsidR="00A0505A">
        <w:rPr>
          <w:i w:val="0"/>
          <w:color w:val="auto"/>
          <w:lang w:val="en-US"/>
        </w:rPr>
        <w:t>Salário</w:t>
      </w:r>
      <w:proofErr w:type="spellEnd"/>
      <w:r w:rsidR="00A0505A">
        <w:rPr>
          <w:i w:val="0"/>
          <w:color w:val="auto"/>
          <w:lang w:val="en-US"/>
        </w:rPr>
        <w:t xml:space="preserve">, </w:t>
      </w:r>
      <w:proofErr w:type="spellStart"/>
      <w:r w:rsidR="00A0505A">
        <w:rPr>
          <w:i w:val="0"/>
          <w:color w:val="auto"/>
          <w:lang w:val="en-US"/>
        </w:rPr>
        <w:t>Senha</w:t>
      </w:r>
      <w:proofErr w:type="spellEnd"/>
      <w:r w:rsidR="00A0505A">
        <w:rPr>
          <w:i w:val="0"/>
          <w:color w:val="auto"/>
          <w:lang w:val="en-US"/>
        </w:rPr>
        <w:t>)</w:t>
      </w:r>
      <w:r w:rsidR="006304FF">
        <w:rPr>
          <w:i w:val="0"/>
          <w:color w:val="auto"/>
          <w:lang w:val="en-US"/>
        </w:rPr>
        <w:t xml:space="preserve"> e </w:t>
      </w:r>
      <w:proofErr w:type="spellStart"/>
      <w:r w:rsidR="006304FF">
        <w:rPr>
          <w:i w:val="0"/>
          <w:color w:val="auto"/>
          <w:lang w:val="en-US"/>
        </w:rPr>
        <w:t>seleciona</w:t>
      </w:r>
      <w:proofErr w:type="spellEnd"/>
      <w:r w:rsidR="006304FF">
        <w:rPr>
          <w:i w:val="0"/>
          <w:color w:val="auto"/>
          <w:lang w:val="en-US"/>
        </w:rPr>
        <w:t xml:space="preserve"> o cargo </w:t>
      </w:r>
      <w:proofErr w:type="spellStart"/>
      <w:r w:rsidR="006304FF">
        <w:rPr>
          <w:i w:val="0"/>
          <w:color w:val="auto"/>
          <w:lang w:val="en-US"/>
        </w:rPr>
        <w:t>desse</w:t>
      </w:r>
      <w:proofErr w:type="spellEnd"/>
      <w:r w:rsidR="006304FF">
        <w:rPr>
          <w:i w:val="0"/>
          <w:color w:val="auto"/>
          <w:lang w:val="en-US"/>
        </w:rPr>
        <w:t xml:space="preserve"> </w:t>
      </w:r>
      <w:proofErr w:type="spellStart"/>
      <w:proofErr w:type="gramStart"/>
      <w:r w:rsidR="006304FF">
        <w:rPr>
          <w:i w:val="0"/>
          <w:color w:val="auto"/>
          <w:lang w:val="en-US"/>
        </w:rPr>
        <w:t>funcionário</w:t>
      </w:r>
      <w:proofErr w:type="spellEnd"/>
      <w:r w:rsidRPr="00E66534">
        <w:rPr>
          <w:i w:val="0"/>
          <w:color w:val="auto"/>
          <w:lang w:val="en-US"/>
        </w:rPr>
        <w:t>;</w:t>
      </w:r>
      <w:r w:rsidR="006304FF">
        <w:rPr>
          <w:i w:val="0"/>
          <w:color w:val="auto"/>
          <w:lang w:val="en-US"/>
        </w:rPr>
        <w:t>[</w:t>
      </w:r>
      <w:proofErr w:type="gramEnd"/>
      <w:r w:rsidR="006304FF">
        <w:rPr>
          <w:i w:val="0"/>
          <w:color w:val="auto"/>
          <w:lang w:val="en-US"/>
        </w:rPr>
        <w:t>A1]</w:t>
      </w:r>
    </w:p>
    <w:p w14:paraId="3653DAC4" w14:textId="6D304438" w:rsidR="005A2618" w:rsidRPr="00E66534" w:rsidRDefault="005A2618" w:rsidP="005A2618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5.</w:t>
      </w:r>
      <w:r w:rsidRPr="00E66534">
        <w:rPr>
          <w:i w:val="0"/>
          <w:color w:val="auto"/>
          <w:lang w:val="en-US"/>
        </w:rPr>
        <w:t xml:space="preserve">2. Sistema </w:t>
      </w:r>
      <w:proofErr w:type="spellStart"/>
      <w:r w:rsidR="00A0505A">
        <w:rPr>
          <w:i w:val="0"/>
          <w:color w:val="auto"/>
          <w:lang w:val="en-US"/>
        </w:rPr>
        <w:t>inseri</w:t>
      </w:r>
      <w:proofErr w:type="spellEnd"/>
      <w:r w:rsidR="00A0505A">
        <w:rPr>
          <w:i w:val="0"/>
          <w:color w:val="auto"/>
          <w:lang w:val="en-US"/>
        </w:rPr>
        <w:t xml:space="preserve"> </w:t>
      </w:r>
      <w:proofErr w:type="spellStart"/>
      <w:r w:rsidR="00A0505A">
        <w:rPr>
          <w:i w:val="0"/>
          <w:color w:val="auto"/>
          <w:lang w:val="en-US"/>
        </w:rPr>
        <w:t>os</w:t>
      </w:r>
      <w:proofErr w:type="spellEnd"/>
      <w:r w:rsidR="00A0505A">
        <w:rPr>
          <w:i w:val="0"/>
          <w:color w:val="auto"/>
          <w:lang w:val="en-US"/>
        </w:rPr>
        <w:t xml:space="preserve"> dados no Sistema de Banco de Dados</w:t>
      </w:r>
      <w:r w:rsidR="006304FF">
        <w:rPr>
          <w:i w:val="0"/>
          <w:color w:val="auto"/>
          <w:lang w:val="en-US"/>
        </w:rPr>
        <w:t xml:space="preserve"> e </w:t>
      </w:r>
      <w:proofErr w:type="spellStart"/>
      <w:r w:rsidR="006304FF">
        <w:rPr>
          <w:i w:val="0"/>
          <w:color w:val="auto"/>
          <w:lang w:val="en-US"/>
        </w:rPr>
        <w:t>mostra</w:t>
      </w:r>
      <w:proofErr w:type="spellEnd"/>
      <w:r w:rsidR="006304FF">
        <w:rPr>
          <w:i w:val="0"/>
          <w:color w:val="auto"/>
          <w:lang w:val="en-US"/>
        </w:rPr>
        <w:t xml:space="preserve"> </w:t>
      </w:r>
      <w:proofErr w:type="spellStart"/>
      <w:r w:rsidR="006304FF">
        <w:rPr>
          <w:i w:val="0"/>
          <w:color w:val="auto"/>
          <w:lang w:val="en-US"/>
        </w:rPr>
        <w:t>mensagem</w:t>
      </w:r>
      <w:proofErr w:type="spellEnd"/>
      <w:r w:rsidRPr="00E66534">
        <w:rPr>
          <w:i w:val="0"/>
          <w:color w:val="auto"/>
          <w:lang w:val="en-US"/>
        </w:rPr>
        <w:t>;</w:t>
      </w:r>
    </w:p>
    <w:p w14:paraId="49FC5098" w14:textId="6CABDFB5" w:rsidR="006337DC" w:rsidRDefault="005A2618" w:rsidP="006337DC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5.</w:t>
      </w:r>
      <w:r w:rsidRPr="00E66534">
        <w:rPr>
          <w:i w:val="0"/>
          <w:color w:val="auto"/>
          <w:lang w:val="en-US"/>
        </w:rPr>
        <w:t xml:space="preserve">3. </w:t>
      </w:r>
      <w:proofErr w:type="spellStart"/>
      <w:r w:rsidR="00307E77">
        <w:rPr>
          <w:i w:val="0"/>
          <w:color w:val="auto"/>
          <w:lang w:val="en-US"/>
        </w:rPr>
        <w:t>Fim</w:t>
      </w:r>
      <w:proofErr w:type="spellEnd"/>
      <w:r w:rsidR="00307E77">
        <w:rPr>
          <w:i w:val="0"/>
          <w:color w:val="auto"/>
          <w:lang w:val="en-US"/>
        </w:rPr>
        <w:t xml:space="preserve"> do </w:t>
      </w:r>
      <w:proofErr w:type="spellStart"/>
      <w:r w:rsidR="00307E77">
        <w:rPr>
          <w:i w:val="0"/>
          <w:color w:val="auto"/>
          <w:lang w:val="en-US"/>
        </w:rPr>
        <w:t>Fluxo</w:t>
      </w:r>
      <w:proofErr w:type="spellEnd"/>
      <w:r w:rsidR="00307E77">
        <w:rPr>
          <w:i w:val="0"/>
          <w:color w:val="auto"/>
          <w:lang w:val="en-US"/>
        </w:rPr>
        <w:t xml:space="preserve"> </w:t>
      </w:r>
      <w:proofErr w:type="spellStart"/>
      <w:r w:rsidR="00307E77">
        <w:rPr>
          <w:i w:val="0"/>
          <w:color w:val="auto"/>
          <w:lang w:val="en-US"/>
        </w:rPr>
        <w:t>Básico</w:t>
      </w:r>
      <w:proofErr w:type="spellEnd"/>
      <w:r w:rsidR="00307E77">
        <w:rPr>
          <w:i w:val="0"/>
          <w:color w:val="auto"/>
          <w:lang w:val="en-US"/>
        </w:rPr>
        <w:t>:</w:t>
      </w:r>
    </w:p>
    <w:p w14:paraId="46365595" w14:textId="51C1BF87" w:rsidR="00467D4E" w:rsidRDefault="00467D4E" w:rsidP="00467D4E">
      <w:pPr>
        <w:pStyle w:val="Ttulo2"/>
        <w:widowControl/>
        <w:numPr>
          <w:ilvl w:val="2"/>
          <w:numId w:val="39"/>
        </w:numPr>
        <w:ind w:firstLine="414"/>
        <w:rPr>
          <w:lang w:val="fr-FR"/>
        </w:rPr>
      </w:pPr>
      <w:bookmarkStart w:id="31" w:name="_Toc108547296"/>
      <w:r>
        <w:t>Fluxos Alternativos</w:t>
      </w:r>
      <w:bookmarkEnd w:id="31"/>
    </w:p>
    <w:p w14:paraId="2D7E1078" w14:textId="4E9FBED7" w:rsidR="00467D4E" w:rsidRDefault="00467D4E" w:rsidP="00467D4E">
      <w:pPr>
        <w:ind w:left="1418"/>
      </w:pPr>
      <w:r>
        <w:t>[A1]. Correção de dados inseridos no sistema para cadastro;</w:t>
      </w:r>
    </w:p>
    <w:p w14:paraId="584A8F2E" w14:textId="5E76125F" w:rsidR="00467D4E" w:rsidRDefault="00467D4E" w:rsidP="00467D4E">
      <w:pPr>
        <w:ind w:left="1418"/>
      </w:pPr>
      <w:r>
        <w:t xml:space="preserve">1.Autor </w:t>
      </w:r>
      <w:r w:rsidR="0080430A">
        <w:t>CPF no formato ou inexistente</w:t>
      </w:r>
      <w:r>
        <w:t>.</w:t>
      </w:r>
    </w:p>
    <w:p w14:paraId="3F63AB68" w14:textId="51924D69" w:rsidR="00467D4E" w:rsidRDefault="00467D4E" w:rsidP="00467D4E">
      <w:pPr>
        <w:ind w:left="1418"/>
      </w:pPr>
      <w:r>
        <w:t xml:space="preserve">2.Sistema </w:t>
      </w:r>
      <w:r w:rsidR="0080430A">
        <w:t xml:space="preserve">mostra em tela que </w:t>
      </w:r>
      <w:proofErr w:type="spellStart"/>
      <w:r w:rsidR="0080430A">
        <w:t>cpf</w:t>
      </w:r>
      <w:proofErr w:type="spellEnd"/>
      <w:r w:rsidR="0080430A">
        <w:t xml:space="preserve"> é inválido</w:t>
      </w:r>
      <w:r w:rsidR="00063E8F">
        <w:t xml:space="preserve"> e não inseri no BD</w:t>
      </w:r>
      <w:r>
        <w:t>;</w:t>
      </w:r>
    </w:p>
    <w:p w14:paraId="6DB38A7F" w14:textId="55F8FDFB" w:rsidR="00467D4E" w:rsidRDefault="00467D4E" w:rsidP="00467D4E">
      <w:pPr>
        <w:ind w:left="1418"/>
      </w:pPr>
      <w:r>
        <w:t xml:space="preserve">3.Fluxo </w:t>
      </w:r>
      <w:r w:rsidR="00063E8F">
        <w:t xml:space="preserve">alternativo </w:t>
      </w:r>
      <w:r>
        <w:t xml:space="preserve">retorna para o Fluxo Básico </w:t>
      </w:r>
      <w:r w:rsidR="00063E8F">
        <w:t>4</w:t>
      </w:r>
      <w:r>
        <w:t>.</w:t>
      </w:r>
      <w:r w:rsidR="00063E8F">
        <w:t>2</w:t>
      </w:r>
      <w:r>
        <w:t>.1.</w:t>
      </w:r>
    </w:p>
    <w:p w14:paraId="26A349CA" w14:textId="6C52F964" w:rsidR="007A5873" w:rsidRPr="007A5873" w:rsidRDefault="007A5873" w:rsidP="007A5873">
      <w:pPr>
        <w:pStyle w:val="Corpodetexto"/>
        <w:rPr>
          <w:rFonts w:ascii="Arial" w:hAnsi="Arial" w:cs="Arial"/>
        </w:rPr>
      </w:pPr>
    </w:p>
    <w:p w14:paraId="6FACA451" w14:textId="77777777" w:rsidR="005A2618" w:rsidRPr="003B7C12" w:rsidRDefault="005A2618" w:rsidP="005A2618">
      <w:pPr>
        <w:pStyle w:val="Ttulo2"/>
        <w:widowControl/>
        <w:ind w:firstLine="414"/>
      </w:pPr>
      <w:bookmarkStart w:id="32" w:name="_Toc108547297"/>
      <w:r w:rsidRPr="003B7C12">
        <w:t>Pré-condições</w:t>
      </w:r>
      <w:bookmarkEnd w:id="32"/>
    </w:p>
    <w:p w14:paraId="4D28B41B" w14:textId="66263B66" w:rsidR="005A2618" w:rsidRDefault="001D14D6" w:rsidP="005A2618">
      <w:pPr>
        <w:pStyle w:val="InfoBlue"/>
      </w:pPr>
      <w:r>
        <w:rPr>
          <w:i w:val="0"/>
          <w:color w:val="auto"/>
          <w:lang w:val="en-US"/>
        </w:rPr>
        <w:t>Não se aplica.</w:t>
      </w:r>
    </w:p>
    <w:p w14:paraId="2D92533D" w14:textId="77777777" w:rsidR="005A2618" w:rsidRPr="003B7C12" w:rsidRDefault="005A2618" w:rsidP="005A2618">
      <w:pPr>
        <w:pStyle w:val="Ttulo2"/>
        <w:widowControl/>
        <w:ind w:firstLine="414"/>
      </w:pPr>
      <w:bookmarkStart w:id="33" w:name="_Toc108547298"/>
      <w:r w:rsidRPr="003B7C12">
        <w:t>Pós-condições</w:t>
      </w:r>
      <w:bookmarkEnd w:id="33"/>
    </w:p>
    <w:p w14:paraId="6190266C" w14:textId="4B7F877F" w:rsidR="005A2618" w:rsidRPr="00B83D9D" w:rsidRDefault="006337DC" w:rsidP="005A2618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 xml:space="preserve">Dados </w:t>
      </w:r>
      <w:proofErr w:type="spellStart"/>
      <w:r>
        <w:rPr>
          <w:i w:val="0"/>
          <w:color w:val="auto"/>
          <w:lang w:val="en-US"/>
        </w:rPr>
        <w:t>são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inseridos</w:t>
      </w:r>
      <w:proofErr w:type="spellEnd"/>
      <w:r>
        <w:rPr>
          <w:i w:val="0"/>
          <w:color w:val="auto"/>
          <w:lang w:val="en-US"/>
        </w:rPr>
        <w:t xml:space="preserve"> no </w:t>
      </w:r>
      <w:r w:rsidR="001D14D6">
        <w:rPr>
          <w:i w:val="0"/>
          <w:color w:val="auto"/>
          <w:lang w:val="en-US"/>
        </w:rPr>
        <w:t xml:space="preserve">Sistema e </w:t>
      </w:r>
      <w:proofErr w:type="spellStart"/>
      <w:r w:rsidR="001D14D6">
        <w:rPr>
          <w:i w:val="0"/>
          <w:color w:val="auto"/>
          <w:lang w:val="en-US"/>
        </w:rPr>
        <w:t>permanece</w:t>
      </w:r>
      <w:proofErr w:type="spellEnd"/>
      <w:r w:rsidR="001D14D6">
        <w:rPr>
          <w:i w:val="0"/>
          <w:color w:val="auto"/>
          <w:lang w:val="en-US"/>
        </w:rPr>
        <w:t xml:space="preserve"> </w:t>
      </w:r>
      <w:proofErr w:type="spellStart"/>
      <w:r w:rsidR="001D14D6">
        <w:rPr>
          <w:i w:val="0"/>
          <w:color w:val="auto"/>
          <w:lang w:val="en-US"/>
        </w:rPr>
        <w:t>na</w:t>
      </w:r>
      <w:proofErr w:type="spellEnd"/>
      <w:r w:rsidR="001D14D6">
        <w:rPr>
          <w:i w:val="0"/>
          <w:color w:val="auto"/>
          <w:lang w:val="en-US"/>
        </w:rPr>
        <w:t xml:space="preserve"> </w:t>
      </w:r>
      <w:proofErr w:type="spellStart"/>
      <w:r w:rsidR="001D14D6">
        <w:rPr>
          <w:i w:val="0"/>
          <w:color w:val="auto"/>
          <w:lang w:val="en-US"/>
        </w:rPr>
        <w:t>mesma</w:t>
      </w:r>
      <w:proofErr w:type="spellEnd"/>
      <w:r w:rsidR="001D14D6">
        <w:rPr>
          <w:i w:val="0"/>
          <w:color w:val="auto"/>
          <w:lang w:val="en-US"/>
        </w:rPr>
        <w:t xml:space="preserve"> </w:t>
      </w:r>
      <w:proofErr w:type="spellStart"/>
      <w:r w:rsidR="001D14D6">
        <w:rPr>
          <w:i w:val="0"/>
          <w:color w:val="auto"/>
          <w:lang w:val="en-US"/>
        </w:rPr>
        <w:t>tela</w:t>
      </w:r>
      <w:proofErr w:type="spellEnd"/>
      <w:r w:rsidR="001D14D6">
        <w:rPr>
          <w:i w:val="0"/>
          <w:color w:val="auto"/>
          <w:lang w:val="en-US"/>
        </w:rPr>
        <w:t xml:space="preserve"> </w:t>
      </w:r>
      <w:proofErr w:type="spellStart"/>
      <w:r w:rsidR="001D14D6">
        <w:rPr>
          <w:i w:val="0"/>
          <w:color w:val="auto"/>
          <w:lang w:val="en-US"/>
        </w:rPr>
        <w:t>caso</w:t>
      </w:r>
      <w:proofErr w:type="spellEnd"/>
      <w:r w:rsidR="001D14D6">
        <w:rPr>
          <w:i w:val="0"/>
          <w:color w:val="auto"/>
          <w:lang w:val="en-US"/>
        </w:rPr>
        <w:t xml:space="preserve"> </w:t>
      </w:r>
      <w:proofErr w:type="spellStart"/>
      <w:r w:rsidR="001D14D6">
        <w:rPr>
          <w:i w:val="0"/>
          <w:color w:val="auto"/>
          <w:lang w:val="en-US"/>
        </w:rPr>
        <w:t>queira</w:t>
      </w:r>
      <w:proofErr w:type="spellEnd"/>
      <w:r w:rsidR="001D14D6">
        <w:rPr>
          <w:i w:val="0"/>
          <w:color w:val="auto"/>
          <w:lang w:val="en-US"/>
        </w:rPr>
        <w:t xml:space="preserve"> cadastrar outros </w:t>
      </w:r>
      <w:proofErr w:type="spellStart"/>
      <w:r w:rsidR="001D14D6">
        <w:rPr>
          <w:i w:val="0"/>
          <w:color w:val="auto"/>
          <w:lang w:val="en-US"/>
        </w:rPr>
        <w:t>funcionários</w:t>
      </w:r>
      <w:proofErr w:type="spellEnd"/>
      <w:r w:rsidR="005A2618" w:rsidRPr="00B9658E">
        <w:rPr>
          <w:i w:val="0"/>
          <w:color w:val="auto"/>
          <w:lang w:val="en-US"/>
        </w:rPr>
        <w:t>.</w:t>
      </w:r>
    </w:p>
    <w:p w14:paraId="721EE036" w14:textId="77777777" w:rsidR="005A2618" w:rsidRDefault="005A2618" w:rsidP="005A2618">
      <w:pPr>
        <w:pStyle w:val="Corpodetexto"/>
      </w:pPr>
    </w:p>
    <w:p w14:paraId="258C75CC" w14:textId="77777777" w:rsidR="00676155" w:rsidRDefault="00676155" w:rsidP="00676155">
      <w:pPr>
        <w:pStyle w:val="Ttulo2"/>
        <w:widowControl/>
        <w:ind w:firstLine="414"/>
        <w:rPr>
          <w:lang w:val="fr-FR"/>
        </w:rPr>
      </w:pPr>
      <w:bookmarkStart w:id="34" w:name="_Toc108547299"/>
      <w:r>
        <w:t>Fluxo Básico</w:t>
      </w:r>
      <w:r>
        <w:rPr>
          <w:lang w:val="fr-FR"/>
        </w:rPr>
        <w:t xml:space="preserve"> Atualizar Funcionário</w:t>
      </w:r>
      <w:bookmarkEnd w:id="34"/>
    </w:p>
    <w:p w14:paraId="188FE875" w14:textId="1B7AA98D" w:rsidR="00676155" w:rsidRPr="00E66534" w:rsidRDefault="002C7519" w:rsidP="00676155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4</w:t>
      </w:r>
      <w:r w:rsidR="00676155">
        <w:rPr>
          <w:i w:val="0"/>
          <w:color w:val="auto"/>
          <w:lang w:val="en-US"/>
        </w:rPr>
        <w:t>.</w:t>
      </w:r>
      <w:r>
        <w:rPr>
          <w:i w:val="0"/>
          <w:color w:val="auto"/>
          <w:lang w:val="en-US"/>
        </w:rPr>
        <w:t>5</w:t>
      </w:r>
      <w:r w:rsidR="00676155" w:rsidRPr="00E66534">
        <w:rPr>
          <w:i w:val="0"/>
          <w:color w:val="auto"/>
          <w:lang w:val="en-US"/>
        </w:rPr>
        <w:t>.</w:t>
      </w:r>
      <w:r>
        <w:rPr>
          <w:i w:val="0"/>
          <w:color w:val="auto"/>
          <w:lang w:val="en-US"/>
        </w:rPr>
        <w:t xml:space="preserve">1. </w:t>
      </w:r>
      <w:r w:rsidR="00676155" w:rsidRPr="00E66534">
        <w:rPr>
          <w:i w:val="0"/>
          <w:color w:val="auto"/>
          <w:lang w:val="en-US"/>
        </w:rPr>
        <w:t>Sistema</w:t>
      </w:r>
      <w:r w:rsidR="00676155">
        <w:rPr>
          <w:i w:val="0"/>
          <w:color w:val="auto"/>
          <w:lang w:val="en-US"/>
        </w:rPr>
        <w:t xml:space="preserve"> </w:t>
      </w:r>
      <w:proofErr w:type="spellStart"/>
      <w:r w:rsidR="0082652C">
        <w:rPr>
          <w:i w:val="0"/>
          <w:color w:val="auto"/>
          <w:lang w:val="en-US"/>
        </w:rPr>
        <w:t>pede</w:t>
      </w:r>
      <w:proofErr w:type="spellEnd"/>
      <w:r w:rsidR="0082652C">
        <w:rPr>
          <w:i w:val="0"/>
          <w:color w:val="auto"/>
          <w:lang w:val="en-US"/>
        </w:rPr>
        <w:t xml:space="preserve"> o Nome do </w:t>
      </w:r>
      <w:proofErr w:type="spellStart"/>
      <w:r w:rsidR="0082652C">
        <w:rPr>
          <w:i w:val="0"/>
          <w:color w:val="auto"/>
          <w:lang w:val="en-US"/>
        </w:rPr>
        <w:t>funcionário</w:t>
      </w:r>
      <w:proofErr w:type="spellEnd"/>
      <w:r w:rsidR="0082652C">
        <w:rPr>
          <w:i w:val="0"/>
          <w:color w:val="auto"/>
          <w:lang w:val="en-US"/>
        </w:rPr>
        <w:t xml:space="preserve"> que </w:t>
      </w:r>
      <w:proofErr w:type="spellStart"/>
      <w:r w:rsidR="0082652C">
        <w:rPr>
          <w:i w:val="0"/>
          <w:color w:val="auto"/>
          <w:lang w:val="en-US"/>
        </w:rPr>
        <w:t>deseja</w:t>
      </w:r>
      <w:proofErr w:type="spellEnd"/>
      <w:r w:rsidR="0082652C">
        <w:rPr>
          <w:i w:val="0"/>
          <w:color w:val="auto"/>
          <w:lang w:val="en-US"/>
        </w:rPr>
        <w:t xml:space="preserve"> atualizar e o campo que</w:t>
      </w:r>
      <w:r w:rsidR="005B0AD5">
        <w:rPr>
          <w:i w:val="0"/>
          <w:color w:val="auto"/>
          <w:lang w:val="en-US"/>
        </w:rPr>
        <w:t xml:space="preserve"> </w:t>
      </w:r>
      <w:proofErr w:type="spellStart"/>
      <w:r w:rsidR="005B0AD5">
        <w:rPr>
          <w:i w:val="0"/>
          <w:color w:val="auto"/>
          <w:lang w:val="en-US"/>
        </w:rPr>
        <w:t>ele</w:t>
      </w:r>
      <w:proofErr w:type="spellEnd"/>
      <w:r w:rsidR="005B0AD5">
        <w:rPr>
          <w:i w:val="0"/>
          <w:color w:val="auto"/>
          <w:lang w:val="en-US"/>
        </w:rPr>
        <w:t xml:space="preserve"> </w:t>
      </w:r>
      <w:proofErr w:type="spellStart"/>
      <w:r w:rsidR="005B0AD5">
        <w:rPr>
          <w:i w:val="0"/>
          <w:color w:val="auto"/>
          <w:lang w:val="en-US"/>
        </w:rPr>
        <w:t>deseja</w:t>
      </w:r>
      <w:proofErr w:type="spellEnd"/>
      <w:r w:rsidR="005B0AD5">
        <w:rPr>
          <w:i w:val="0"/>
          <w:color w:val="auto"/>
          <w:lang w:val="en-US"/>
        </w:rPr>
        <w:t xml:space="preserve"> atualizar</w:t>
      </w:r>
      <w:r w:rsidR="00676155" w:rsidRPr="00E66534">
        <w:rPr>
          <w:i w:val="0"/>
          <w:color w:val="auto"/>
          <w:lang w:val="en-US"/>
        </w:rPr>
        <w:t xml:space="preserve"> </w:t>
      </w:r>
      <w:proofErr w:type="spellStart"/>
      <w:r w:rsidR="005B0AD5">
        <w:rPr>
          <w:i w:val="0"/>
          <w:color w:val="auto"/>
          <w:lang w:val="en-US"/>
        </w:rPr>
        <w:t>podendo</w:t>
      </w:r>
      <w:proofErr w:type="spellEnd"/>
      <w:r w:rsidR="005B0AD5">
        <w:rPr>
          <w:i w:val="0"/>
          <w:color w:val="auto"/>
          <w:lang w:val="en-US"/>
        </w:rPr>
        <w:t xml:space="preserve"> ser </w:t>
      </w:r>
      <w:proofErr w:type="spellStart"/>
      <w:r w:rsidR="005B0AD5">
        <w:rPr>
          <w:i w:val="0"/>
          <w:color w:val="auto"/>
          <w:lang w:val="en-US"/>
        </w:rPr>
        <w:t>eles</w:t>
      </w:r>
      <w:proofErr w:type="spellEnd"/>
      <w:r w:rsidR="00676155">
        <w:rPr>
          <w:i w:val="0"/>
          <w:color w:val="auto"/>
          <w:lang w:val="en-US"/>
        </w:rPr>
        <w:t xml:space="preserve"> (Nome, </w:t>
      </w:r>
      <w:proofErr w:type="spellStart"/>
      <w:r w:rsidR="00676155">
        <w:rPr>
          <w:i w:val="0"/>
          <w:color w:val="auto"/>
          <w:lang w:val="en-US"/>
        </w:rPr>
        <w:t>Celular</w:t>
      </w:r>
      <w:proofErr w:type="spellEnd"/>
      <w:r w:rsidR="00676155">
        <w:rPr>
          <w:i w:val="0"/>
          <w:color w:val="auto"/>
          <w:lang w:val="en-US"/>
        </w:rPr>
        <w:t xml:space="preserve">, </w:t>
      </w:r>
      <w:proofErr w:type="spellStart"/>
      <w:r w:rsidR="00676155">
        <w:rPr>
          <w:i w:val="0"/>
          <w:color w:val="auto"/>
          <w:lang w:val="en-US"/>
        </w:rPr>
        <w:t>Salário</w:t>
      </w:r>
      <w:proofErr w:type="spellEnd"/>
      <w:r w:rsidR="00676155">
        <w:rPr>
          <w:i w:val="0"/>
          <w:color w:val="auto"/>
          <w:lang w:val="en-US"/>
        </w:rPr>
        <w:t xml:space="preserve">, </w:t>
      </w:r>
      <w:proofErr w:type="spellStart"/>
      <w:r w:rsidR="00676155">
        <w:rPr>
          <w:i w:val="0"/>
          <w:color w:val="auto"/>
          <w:lang w:val="en-US"/>
        </w:rPr>
        <w:t>Senha</w:t>
      </w:r>
      <w:proofErr w:type="spellEnd"/>
      <w:r w:rsidR="005B0AD5">
        <w:rPr>
          <w:i w:val="0"/>
          <w:color w:val="auto"/>
          <w:lang w:val="en-US"/>
        </w:rPr>
        <w:t>, Cargo</w:t>
      </w:r>
      <w:proofErr w:type="gramStart"/>
      <w:r w:rsidR="00676155">
        <w:rPr>
          <w:i w:val="0"/>
          <w:color w:val="auto"/>
          <w:lang w:val="en-US"/>
        </w:rPr>
        <w:t>)</w:t>
      </w:r>
      <w:r w:rsidR="00676155" w:rsidRPr="00E66534">
        <w:rPr>
          <w:i w:val="0"/>
          <w:color w:val="auto"/>
          <w:lang w:val="en-US"/>
        </w:rPr>
        <w:t>;</w:t>
      </w:r>
      <w:r w:rsidR="00E26CD6">
        <w:rPr>
          <w:i w:val="0"/>
          <w:color w:val="auto"/>
          <w:lang w:val="en-US"/>
        </w:rPr>
        <w:t>[</w:t>
      </w:r>
      <w:proofErr w:type="gramEnd"/>
      <w:r w:rsidR="00E26CD6">
        <w:rPr>
          <w:i w:val="0"/>
          <w:color w:val="auto"/>
          <w:lang w:val="en-US"/>
        </w:rPr>
        <w:t>A1]</w:t>
      </w:r>
    </w:p>
    <w:p w14:paraId="10912D3B" w14:textId="5F55797C" w:rsidR="00092C83" w:rsidRPr="00092C83" w:rsidRDefault="002C7519" w:rsidP="00092C83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4.5</w:t>
      </w:r>
      <w:r w:rsidR="00676155">
        <w:rPr>
          <w:i w:val="0"/>
          <w:color w:val="auto"/>
          <w:lang w:val="en-US"/>
        </w:rPr>
        <w:t>.</w:t>
      </w:r>
      <w:r w:rsidR="00DF5B1E">
        <w:rPr>
          <w:i w:val="0"/>
          <w:color w:val="auto"/>
          <w:lang w:val="en-US"/>
        </w:rPr>
        <w:t>2</w:t>
      </w:r>
      <w:r>
        <w:rPr>
          <w:i w:val="0"/>
          <w:color w:val="auto"/>
          <w:lang w:val="en-US"/>
        </w:rPr>
        <w:t>.</w:t>
      </w:r>
      <w:r w:rsidR="00676155" w:rsidRPr="00E66534">
        <w:rPr>
          <w:i w:val="0"/>
          <w:color w:val="auto"/>
          <w:lang w:val="en-US"/>
        </w:rPr>
        <w:t xml:space="preserve"> </w:t>
      </w:r>
      <w:r w:rsidR="00092C83">
        <w:rPr>
          <w:i w:val="0"/>
          <w:color w:val="auto"/>
          <w:lang w:val="en-US"/>
        </w:rPr>
        <w:t xml:space="preserve">Sistema </w:t>
      </w:r>
      <w:proofErr w:type="spellStart"/>
      <w:r w:rsidR="00092C83">
        <w:rPr>
          <w:i w:val="0"/>
          <w:color w:val="auto"/>
          <w:lang w:val="en-US"/>
        </w:rPr>
        <w:t>atualiza</w:t>
      </w:r>
      <w:proofErr w:type="spellEnd"/>
      <w:r w:rsidR="00092C83">
        <w:rPr>
          <w:i w:val="0"/>
          <w:color w:val="auto"/>
          <w:lang w:val="en-US"/>
        </w:rPr>
        <w:t xml:space="preserve"> </w:t>
      </w:r>
      <w:proofErr w:type="spellStart"/>
      <w:r w:rsidR="00092C83">
        <w:rPr>
          <w:i w:val="0"/>
          <w:color w:val="auto"/>
          <w:lang w:val="en-US"/>
        </w:rPr>
        <w:t>os</w:t>
      </w:r>
      <w:proofErr w:type="spellEnd"/>
      <w:r w:rsidR="00092C83">
        <w:rPr>
          <w:i w:val="0"/>
          <w:color w:val="auto"/>
          <w:lang w:val="en-US"/>
        </w:rPr>
        <w:t xml:space="preserve"> dados </w:t>
      </w:r>
      <w:proofErr w:type="spellStart"/>
      <w:r w:rsidR="00092C83">
        <w:rPr>
          <w:i w:val="0"/>
          <w:color w:val="auto"/>
          <w:lang w:val="en-US"/>
        </w:rPr>
        <w:t>inseridos</w:t>
      </w:r>
      <w:proofErr w:type="spellEnd"/>
      <w:r w:rsidR="00092C83">
        <w:rPr>
          <w:i w:val="0"/>
          <w:color w:val="auto"/>
          <w:lang w:val="en-US"/>
        </w:rPr>
        <w:t xml:space="preserve"> e </w:t>
      </w:r>
      <w:proofErr w:type="spellStart"/>
      <w:r w:rsidR="00092C83">
        <w:rPr>
          <w:i w:val="0"/>
          <w:color w:val="auto"/>
          <w:lang w:val="en-US"/>
        </w:rPr>
        <w:t>inseri</w:t>
      </w:r>
      <w:proofErr w:type="spellEnd"/>
      <w:r w:rsidR="00092C83">
        <w:rPr>
          <w:i w:val="0"/>
          <w:color w:val="auto"/>
          <w:lang w:val="en-US"/>
        </w:rPr>
        <w:t xml:space="preserve"> no Banco De Dados</w:t>
      </w:r>
      <w:r w:rsidR="00676155">
        <w:rPr>
          <w:i w:val="0"/>
          <w:color w:val="auto"/>
          <w:lang w:val="en-US"/>
        </w:rPr>
        <w:t>:</w:t>
      </w:r>
    </w:p>
    <w:p w14:paraId="2C80E82F" w14:textId="77777777" w:rsidR="00092C83" w:rsidRPr="008616D1" w:rsidRDefault="00092C83" w:rsidP="00092C83">
      <w:pPr>
        <w:pStyle w:val="Ttulo2"/>
        <w:widowControl/>
        <w:ind w:firstLine="414"/>
      </w:pPr>
      <w:bookmarkStart w:id="35" w:name="_Toc108547300"/>
      <w:r>
        <w:t>Fluxos Alternativos</w:t>
      </w:r>
      <w:bookmarkEnd w:id="35"/>
    </w:p>
    <w:p w14:paraId="68580BF1" w14:textId="4C4AB253" w:rsidR="00092C83" w:rsidRDefault="00092C83" w:rsidP="00092C83">
      <w:pPr>
        <w:ind w:left="1418"/>
      </w:pPr>
      <w:r>
        <w:t>[A1</w:t>
      </w:r>
      <w:r w:rsidRPr="00E66534">
        <w:t xml:space="preserve"> Fluxo alternativo para </w:t>
      </w:r>
      <w:r w:rsidR="00663A68">
        <w:t xml:space="preserve">Nome </w:t>
      </w:r>
      <w:proofErr w:type="spellStart"/>
      <w:r w:rsidR="00663A68">
        <w:t>in</w:t>
      </w:r>
      <w:r w:rsidR="00CC048D">
        <w:t>sérido</w:t>
      </w:r>
      <w:proofErr w:type="spellEnd"/>
      <w:r w:rsidR="00CC048D">
        <w:t xml:space="preserve"> na parte “Nome do Funcionário” inexistente ou </w:t>
      </w:r>
      <w:proofErr w:type="spellStart"/>
      <w:r w:rsidR="00CC048D">
        <w:t>incorrento</w:t>
      </w:r>
      <w:proofErr w:type="spellEnd"/>
      <w:r w:rsidRPr="00E66534">
        <w:t>:</w:t>
      </w:r>
    </w:p>
    <w:p w14:paraId="14CF1796" w14:textId="12407662" w:rsidR="00092C83" w:rsidRPr="00E66534" w:rsidRDefault="00CC048D" w:rsidP="00092C83">
      <w:pPr>
        <w:widowControl/>
        <w:shd w:val="clear" w:color="auto" w:fill="FFFFFF"/>
        <w:autoSpaceDE/>
        <w:autoSpaceDN/>
        <w:spacing w:line="240" w:lineRule="auto"/>
        <w:ind w:left="1440"/>
      </w:pPr>
      <w:r>
        <w:t xml:space="preserve">1. </w:t>
      </w:r>
      <w:r w:rsidR="00092C83">
        <w:t xml:space="preserve">Sistema </w:t>
      </w:r>
      <w:r>
        <w:t>mostra que nenhum</w:t>
      </w:r>
      <w:r w:rsidR="00370F08">
        <w:t xml:space="preserve"> funcionário foi atualizado </w:t>
      </w:r>
      <w:r w:rsidR="00092C83">
        <w:t>no Banco De Dados;</w:t>
      </w:r>
    </w:p>
    <w:p w14:paraId="67C892B5" w14:textId="4EEDFC20" w:rsidR="00092C83" w:rsidRPr="00E66534" w:rsidRDefault="00370F08" w:rsidP="00092C83">
      <w:pPr>
        <w:widowControl/>
        <w:shd w:val="clear" w:color="auto" w:fill="FFFFFF"/>
        <w:autoSpaceDE/>
        <w:autoSpaceDN/>
        <w:spacing w:line="240" w:lineRule="auto"/>
        <w:ind w:left="1440"/>
      </w:pPr>
      <w:r>
        <w:t xml:space="preserve">2. </w:t>
      </w:r>
      <w:r w:rsidR="00092C83" w:rsidRPr="00E66534">
        <w:t xml:space="preserve">Fluxo vai para o fluxo básico número </w:t>
      </w:r>
      <w:r>
        <w:t>4</w:t>
      </w:r>
      <w:r w:rsidR="00092C83">
        <w:t>.</w:t>
      </w:r>
      <w:r>
        <w:t>5</w:t>
      </w:r>
      <w:r w:rsidR="00092C83" w:rsidRPr="00E66534">
        <w:t>.</w:t>
      </w:r>
    </w:p>
    <w:p w14:paraId="0B16DC70" w14:textId="77777777" w:rsidR="00092C83" w:rsidRPr="00092C83" w:rsidRDefault="00092C83" w:rsidP="00370F08">
      <w:pPr>
        <w:pStyle w:val="Corpodetexto"/>
        <w:ind w:left="0"/>
      </w:pPr>
    </w:p>
    <w:p w14:paraId="07137C8C" w14:textId="77777777" w:rsidR="00092C83" w:rsidRPr="003B7C12" w:rsidRDefault="00092C83" w:rsidP="00092C83">
      <w:pPr>
        <w:pStyle w:val="Ttulo2"/>
        <w:widowControl/>
        <w:ind w:firstLine="414"/>
      </w:pPr>
      <w:bookmarkStart w:id="36" w:name="_Toc108547301"/>
      <w:r w:rsidRPr="003B7C12">
        <w:t>Pré-condições</w:t>
      </w:r>
      <w:bookmarkEnd w:id="36"/>
    </w:p>
    <w:p w14:paraId="119DC1C2" w14:textId="32DD3498" w:rsidR="00092C83" w:rsidRDefault="00092C83" w:rsidP="00092C83">
      <w:pPr>
        <w:pStyle w:val="InfoBlue"/>
      </w:pPr>
      <w:proofErr w:type="spellStart"/>
      <w:r>
        <w:rPr>
          <w:i w:val="0"/>
          <w:color w:val="auto"/>
          <w:lang w:val="en-US"/>
        </w:rPr>
        <w:t>Necessário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ter</w:t>
      </w:r>
      <w:proofErr w:type="spellEnd"/>
      <w:r>
        <w:rPr>
          <w:i w:val="0"/>
          <w:color w:val="auto"/>
          <w:lang w:val="en-US"/>
        </w:rPr>
        <w:t xml:space="preserve"> um Funcionário </w:t>
      </w:r>
      <w:proofErr w:type="spellStart"/>
      <w:r>
        <w:rPr>
          <w:i w:val="0"/>
          <w:color w:val="auto"/>
          <w:lang w:val="en-US"/>
        </w:rPr>
        <w:t>já</w:t>
      </w:r>
      <w:proofErr w:type="spellEnd"/>
      <w:r>
        <w:rPr>
          <w:i w:val="0"/>
          <w:color w:val="auto"/>
          <w:lang w:val="en-US"/>
        </w:rPr>
        <w:t xml:space="preserve"> cadastrado </w:t>
      </w:r>
      <w:r w:rsidR="00370F08">
        <w:rPr>
          <w:i w:val="0"/>
          <w:color w:val="auto"/>
          <w:lang w:val="en-US"/>
        </w:rPr>
        <w:t>no Sistema</w:t>
      </w:r>
      <w:r>
        <w:rPr>
          <w:i w:val="0"/>
          <w:color w:val="auto"/>
          <w:lang w:val="en-US"/>
        </w:rPr>
        <w:t xml:space="preserve"> para </w:t>
      </w:r>
      <w:proofErr w:type="spellStart"/>
      <w:r>
        <w:rPr>
          <w:i w:val="0"/>
          <w:color w:val="auto"/>
          <w:lang w:val="en-US"/>
        </w:rPr>
        <w:t>conseguir</w:t>
      </w:r>
      <w:proofErr w:type="spellEnd"/>
      <w:r>
        <w:rPr>
          <w:i w:val="0"/>
          <w:color w:val="auto"/>
          <w:lang w:val="en-US"/>
        </w:rPr>
        <w:t xml:space="preserve"> atualizar</w:t>
      </w:r>
      <w:r w:rsidRPr="00B9658E">
        <w:rPr>
          <w:i w:val="0"/>
          <w:color w:val="auto"/>
          <w:lang w:val="en-US"/>
        </w:rPr>
        <w:t>;</w:t>
      </w:r>
    </w:p>
    <w:p w14:paraId="6C1EDA1C" w14:textId="77777777" w:rsidR="00092C83" w:rsidRPr="003B7C12" w:rsidRDefault="00092C83" w:rsidP="00092C83">
      <w:pPr>
        <w:pStyle w:val="Ttulo2"/>
        <w:widowControl/>
        <w:ind w:firstLine="414"/>
      </w:pPr>
      <w:bookmarkStart w:id="37" w:name="_Toc108547302"/>
      <w:r w:rsidRPr="003B7C12">
        <w:t>Pós-condições</w:t>
      </w:r>
      <w:bookmarkEnd w:id="37"/>
    </w:p>
    <w:p w14:paraId="76A24B92" w14:textId="77777777" w:rsidR="00092C83" w:rsidRDefault="00092C83" w:rsidP="00092C83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 xml:space="preserve">Dados </w:t>
      </w:r>
      <w:proofErr w:type="spellStart"/>
      <w:r>
        <w:rPr>
          <w:i w:val="0"/>
          <w:color w:val="auto"/>
          <w:lang w:val="en-US"/>
        </w:rPr>
        <w:t>são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atualizados</w:t>
      </w:r>
      <w:proofErr w:type="spellEnd"/>
      <w:r>
        <w:rPr>
          <w:i w:val="0"/>
          <w:color w:val="auto"/>
          <w:lang w:val="en-US"/>
        </w:rPr>
        <w:t xml:space="preserve"> no Sistema</w:t>
      </w:r>
      <w:r w:rsidRPr="00B9658E">
        <w:rPr>
          <w:i w:val="0"/>
          <w:color w:val="auto"/>
          <w:lang w:val="en-US"/>
        </w:rPr>
        <w:t>.</w:t>
      </w:r>
    </w:p>
    <w:p w14:paraId="4B3A135A" w14:textId="77777777" w:rsidR="00092C83" w:rsidRDefault="00092C83" w:rsidP="00092C83">
      <w:pPr>
        <w:pStyle w:val="Corpodetexto"/>
      </w:pPr>
    </w:p>
    <w:p w14:paraId="0E055285" w14:textId="77777777" w:rsidR="00092C83" w:rsidRDefault="00092C83" w:rsidP="00092C83">
      <w:pPr>
        <w:pStyle w:val="Ttulo2"/>
        <w:widowControl/>
        <w:ind w:firstLine="414"/>
        <w:rPr>
          <w:lang w:val="fr-FR"/>
        </w:rPr>
      </w:pPr>
      <w:bookmarkStart w:id="38" w:name="_Toc108547303"/>
      <w:r>
        <w:t>Fluxo Básico</w:t>
      </w:r>
      <w:r>
        <w:rPr>
          <w:lang w:val="fr-FR"/>
        </w:rPr>
        <w:t xml:space="preserve"> Excluir Funcionário</w:t>
      </w:r>
      <w:bookmarkEnd w:id="38"/>
    </w:p>
    <w:p w14:paraId="7D3B5E3A" w14:textId="2A1485C6" w:rsidR="00092C83" w:rsidRPr="00E66534" w:rsidRDefault="00092C83" w:rsidP="00092C83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5.</w:t>
      </w:r>
      <w:r w:rsidRPr="00E66534">
        <w:rPr>
          <w:i w:val="0"/>
          <w:color w:val="auto"/>
          <w:lang w:val="en-US"/>
        </w:rPr>
        <w:t>1. Sistema</w:t>
      </w:r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solicita</w:t>
      </w:r>
      <w:proofErr w:type="spellEnd"/>
      <w:r>
        <w:rPr>
          <w:i w:val="0"/>
          <w:color w:val="auto"/>
          <w:lang w:val="en-US"/>
        </w:rPr>
        <w:t xml:space="preserve"> o Código do Funcionário que </w:t>
      </w:r>
      <w:proofErr w:type="spellStart"/>
      <w:r>
        <w:rPr>
          <w:i w:val="0"/>
          <w:color w:val="auto"/>
          <w:lang w:val="en-US"/>
        </w:rPr>
        <w:t>deseja</w:t>
      </w:r>
      <w:proofErr w:type="spellEnd"/>
      <w:r>
        <w:rPr>
          <w:i w:val="0"/>
          <w:color w:val="auto"/>
          <w:lang w:val="en-US"/>
        </w:rPr>
        <w:t xml:space="preserve"> </w:t>
      </w:r>
      <w:proofErr w:type="gramStart"/>
      <w:r>
        <w:rPr>
          <w:i w:val="0"/>
          <w:color w:val="auto"/>
          <w:lang w:val="en-US"/>
        </w:rPr>
        <w:t>excluir</w:t>
      </w:r>
      <w:r w:rsidRPr="00E66534">
        <w:rPr>
          <w:i w:val="0"/>
          <w:color w:val="auto"/>
          <w:lang w:val="en-US"/>
        </w:rPr>
        <w:t>;</w:t>
      </w:r>
      <w:r w:rsidR="005C4178">
        <w:rPr>
          <w:i w:val="0"/>
          <w:color w:val="auto"/>
          <w:lang w:val="en-US"/>
        </w:rPr>
        <w:t>[</w:t>
      </w:r>
      <w:proofErr w:type="gramEnd"/>
      <w:r w:rsidR="005C4178">
        <w:rPr>
          <w:i w:val="0"/>
          <w:color w:val="auto"/>
          <w:lang w:val="en-US"/>
        </w:rPr>
        <w:t>A1]</w:t>
      </w:r>
    </w:p>
    <w:p w14:paraId="73BD301F" w14:textId="4E418C92" w:rsidR="00092C83" w:rsidRPr="00092C83" w:rsidRDefault="00092C83" w:rsidP="006F5393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5.</w:t>
      </w:r>
      <w:r w:rsidRPr="00E66534">
        <w:rPr>
          <w:i w:val="0"/>
          <w:color w:val="auto"/>
          <w:lang w:val="en-US"/>
        </w:rPr>
        <w:t xml:space="preserve">2. Sistema </w:t>
      </w:r>
      <w:proofErr w:type="spellStart"/>
      <w:r w:rsidR="005C4178">
        <w:rPr>
          <w:i w:val="0"/>
          <w:color w:val="auto"/>
          <w:lang w:val="en-US"/>
        </w:rPr>
        <w:t>exclui</w:t>
      </w:r>
      <w:proofErr w:type="spellEnd"/>
      <w:r w:rsidR="005C4178">
        <w:rPr>
          <w:i w:val="0"/>
          <w:color w:val="auto"/>
          <w:lang w:val="en-US"/>
        </w:rPr>
        <w:t xml:space="preserve"> </w:t>
      </w:r>
      <w:proofErr w:type="spellStart"/>
      <w:r w:rsidR="005C4178">
        <w:rPr>
          <w:i w:val="0"/>
          <w:color w:val="auto"/>
          <w:lang w:val="en-US"/>
        </w:rPr>
        <w:t>todos</w:t>
      </w:r>
      <w:proofErr w:type="spellEnd"/>
      <w:r w:rsidR="005C4178">
        <w:rPr>
          <w:i w:val="0"/>
          <w:color w:val="auto"/>
          <w:lang w:val="en-US"/>
        </w:rPr>
        <w:t xml:space="preserve"> </w:t>
      </w:r>
      <w:proofErr w:type="spellStart"/>
      <w:r w:rsidR="005C4178">
        <w:rPr>
          <w:i w:val="0"/>
          <w:color w:val="auto"/>
          <w:lang w:val="en-US"/>
        </w:rPr>
        <w:t>os</w:t>
      </w:r>
      <w:proofErr w:type="spellEnd"/>
      <w:r w:rsidR="005C4178">
        <w:rPr>
          <w:i w:val="0"/>
          <w:color w:val="auto"/>
          <w:lang w:val="en-US"/>
        </w:rPr>
        <w:t xml:space="preserve"> dados </w:t>
      </w:r>
      <w:proofErr w:type="spellStart"/>
      <w:r w:rsidR="005C4178">
        <w:rPr>
          <w:i w:val="0"/>
          <w:color w:val="auto"/>
          <w:lang w:val="en-US"/>
        </w:rPr>
        <w:t>existentes</w:t>
      </w:r>
      <w:proofErr w:type="spellEnd"/>
      <w:r w:rsidR="005C4178">
        <w:rPr>
          <w:i w:val="0"/>
          <w:color w:val="auto"/>
          <w:lang w:val="en-US"/>
        </w:rPr>
        <w:t xml:space="preserve"> do Funcionário no</w:t>
      </w:r>
      <w:r w:rsidR="009C4454">
        <w:rPr>
          <w:i w:val="0"/>
          <w:color w:val="auto"/>
          <w:lang w:val="en-US"/>
        </w:rPr>
        <w:t xml:space="preserve"> Sistema</w:t>
      </w:r>
      <w:r w:rsidR="006F5393">
        <w:rPr>
          <w:i w:val="0"/>
          <w:color w:val="auto"/>
          <w:lang w:val="en-US"/>
        </w:rPr>
        <w:t xml:space="preserve"> e </w:t>
      </w:r>
      <w:proofErr w:type="spellStart"/>
      <w:r w:rsidR="006F5393">
        <w:rPr>
          <w:i w:val="0"/>
          <w:color w:val="auto"/>
          <w:lang w:val="en-US"/>
        </w:rPr>
        <w:t>atualiza</w:t>
      </w:r>
      <w:proofErr w:type="spellEnd"/>
      <w:r w:rsidR="005C4178">
        <w:rPr>
          <w:i w:val="0"/>
          <w:color w:val="auto"/>
          <w:lang w:val="en-US"/>
        </w:rPr>
        <w:t>;</w:t>
      </w:r>
    </w:p>
    <w:p w14:paraId="3BEC19BC" w14:textId="6E70F068" w:rsidR="00092C83" w:rsidRPr="008616D1" w:rsidRDefault="00CA4044" w:rsidP="00F018F6">
      <w:pPr>
        <w:pStyle w:val="Ttulo2"/>
        <w:widowControl/>
        <w:numPr>
          <w:ilvl w:val="0"/>
          <w:numId w:val="0"/>
        </w:numPr>
        <w:ind w:left="720" w:firstLine="698"/>
      </w:pPr>
      <w:bookmarkStart w:id="39" w:name="_Toc108547304"/>
      <w:r>
        <w:t>5.3</w:t>
      </w:r>
      <w:r w:rsidR="00F018F6">
        <w:t xml:space="preserve">. </w:t>
      </w:r>
      <w:r w:rsidR="00F018F6">
        <w:tab/>
      </w:r>
      <w:r w:rsidR="00092C83">
        <w:t>Fluxos Alternativos</w:t>
      </w:r>
      <w:bookmarkEnd w:id="39"/>
    </w:p>
    <w:p w14:paraId="6BA42087" w14:textId="273E8F02" w:rsidR="00092C83" w:rsidRDefault="00092C83" w:rsidP="00092C83">
      <w:pPr>
        <w:ind w:left="1418"/>
      </w:pPr>
      <w:r>
        <w:t>[A1</w:t>
      </w:r>
      <w:r w:rsidRPr="00E66534">
        <w:t xml:space="preserve"> Fluxo alternativo para </w:t>
      </w:r>
      <w:r w:rsidR="005C4178">
        <w:t>Código</w:t>
      </w:r>
      <w:r w:rsidRPr="00E66534">
        <w:t xml:space="preserve"> </w:t>
      </w:r>
      <w:r w:rsidR="004F0FD1" w:rsidRPr="00E66534">
        <w:t>preenchidos incorreto</w:t>
      </w:r>
      <w:r w:rsidRPr="00E66534">
        <w:t xml:space="preserve"> ou inexistente no </w:t>
      </w:r>
      <w:r w:rsidR="003E7E26">
        <w:t>sistema</w:t>
      </w:r>
      <w:r w:rsidRPr="00E66534">
        <w:t>:</w:t>
      </w:r>
    </w:p>
    <w:p w14:paraId="1280D614" w14:textId="135E3FEE" w:rsidR="00092C83" w:rsidRPr="00E66534" w:rsidRDefault="00EE44AD" w:rsidP="00092C83">
      <w:pPr>
        <w:widowControl/>
        <w:shd w:val="clear" w:color="auto" w:fill="FFFFFF"/>
        <w:autoSpaceDE/>
        <w:autoSpaceDN/>
        <w:spacing w:line="240" w:lineRule="auto"/>
        <w:ind w:left="1440"/>
      </w:pPr>
      <w:r>
        <w:t>1.</w:t>
      </w:r>
      <w:r w:rsidR="00243CC5">
        <w:t xml:space="preserve"> </w:t>
      </w:r>
      <w:r w:rsidR="00092C83">
        <w:t xml:space="preserve">Sistema notifica e mostra erro de </w:t>
      </w:r>
      <w:r w:rsidR="004F0FD1">
        <w:t>inexistência</w:t>
      </w:r>
      <w:r w:rsidR="00092C83">
        <w:t xml:space="preserve"> no </w:t>
      </w:r>
      <w:r w:rsidR="00E82F92">
        <w:t>Sistema e que nenhum funcionário foi deletado</w:t>
      </w:r>
      <w:r w:rsidR="00092C83">
        <w:t>;</w:t>
      </w:r>
    </w:p>
    <w:p w14:paraId="73A17AA1" w14:textId="04E871FE" w:rsidR="00092C83" w:rsidRPr="00E66534" w:rsidRDefault="00EE44AD" w:rsidP="00092C83">
      <w:pPr>
        <w:widowControl/>
        <w:shd w:val="clear" w:color="auto" w:fill="FFFFFF"/>
        <w:autoSpaceDE/>
        <w:autoSpaceDN/>
        <w:spacing w:line="240" w:lineRule="auto"/>
        <w:ind w:left="1440"/>
      </w:pPr>
      <w:r>
        <w:t>2.</w:t>
      </w:r>
      <w:r w:rsidR="00E82F92">
        <w:t xml:space="preserve"> </w:t>
      </w:r>
      <w:r w:rsidR="00092C83" w:rsidRPr="00E66534">
        <w:t xml:space="preserve">Fluxo vai para o fluxo básico número </w:t>
      </w:r>
      <w:r w:rsidR="004E4AAC">
        <w:t>4</w:t>
      </w:r>
      <w:r w:rsidR="00092C83">
        <w:t>.</w:t>
      </w:r>
      <w:r w:rsidR="004E4AAC">
        <w:t>9</w:t>
      </w:r>
    </w:p>
    <w:p w14:paraId="3319BCB4" w14:textId="77777777" w:rsidR="00092C83" w:rsidRPr="00092C83" w:rsidRDefault="00092C83" w:rsidP="009C4454">
      <w:pPr>
        <w:pStyle w:val="Corpodetexto"/>
        <w:ind w:left="0"/>
      </w:pPr>
    </w:p>
    <w:p w14:paraId="7D6901B4" w14:textId="791688BB" w:rsidR="00092C83" w:rsidRPr="003B7C12" w:rsidRDefault="001727A5" w:rsidP="001727A5">
      <w:pPr>
        <w:pStyle w:val="Ttulo2"/>
        <w:widowControl/>
        <w:numPr>
          <w:ilvl w:val="0"/>
          <w:numId w:val="0"/>
        </w:numPr>
        <w:ind w:left="1134"/>
      </w:pPr>
      <w:bookmarkStart w:id="40" w:name="_Toc108547305"/>
      <w:r>
        <w:t>5.4</w:t>
      </w:r>
      <w:r>
        <w:tab/>
      </w:r>
      <w:r>
        <w:tab/>
      </w:r>
      <w:r w:rsidR="00092C83" w:rsidRPr="003B7C12">
        <w:t>Pré-condições</w:t>
      </w:r>
      <w:bookmarkEnd w:id="40"/>
    </w:p>
    <w:p w14:paraId="40735F0F" w14:textId="0CBE734D" w:rsidR="00092C83" w:rsidRDefault="00092C83" w:rsidP="00092C83">
      <w:pPr>
        <w:pStyle w:val="InfoBlue"/>
      </w:pPr>
      <w:proofErr w:type="spellStart"/>
      <w:r>
        <w:rPr>
          <w:i w:val="0"/>
          <w:color w:val="auto"/>
          <w:lang w:val="en-US"/>
        </w:rPr>
        <w:t>Necessário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ter</w:t>
      </w:r>
      <w:proofErr w:type="spellEnd"/>
      <w:r>
        <w:rPr>
          <w:i w:val="0"/>
          <w:color w:val="auto"/>
          <w:lang w:val="en-US"/>
        </w:rPr>
        <w:t xml:space="preserve"> um Funcionário </w:t>
      </w:r>
      <w:proofErr w:type="spellStart"/>
      <w:r>
        <w:rPr>
          <w:i w:val="0"/>
          <w:color w:val="auto"/>
          <w:lang w:val="en-US"/>
        </w:rPr>
        <w:t>já</w:t>
      </w:r>
      <w:proofErr w:type="spellEnd"/>
      <w:r>
        <w:rPr>
          <w:i w:val="0"/>
          <w:color w:val="auto"/>
          <w:lang w:val="en-US"/>
        </w:rPr>
        <w:t xml:space="preserve"> cadastrado no </w:t>
      </w:r>
      <w:proofErr w:type="spellStart"/>
      <w:r w:rsidR="004E4AAC">
        <w:rPr>
          <w:i w:val="0"/>
          <w:color w:val="auto"/>
          <w:lang w:val="en-US"/>
        </w:rPr>
        <w:t>sistema</w:t>
      </w:r>
      <w:proofErr w:type="spellEnd"/>
      <w:r w:rsidRPr="00B9658E">
        <w:rPr>
          <w:i w:val="0"/>
          <w:color w:val="auto"/>
          <w:lang w:val="en-US"/>
        </w:rPr>
        <w:t>;</w:t>
      </w:r>
    </w:p>
    <w:p w14:paraId="2512A847" w14:textId="03F92848" w:rsidR="00092C83" w:rsidRPr="003B7C12" w:rsidRDefault="001727A5" w:rsidP="001727A5">
      <w:pPr>
        <w:pStyle w:val="Ttulo2"/>
        <w:widowControl/>
        <w:numPr>
          <w:ilvl w:val="0"/>
          <w:numId w:val="0"/>
        </w:numPr>
        <w:ind w:left="1134"/>
      </w:pPr>
      <w:bookmarkStart w:id="41" w:name="_Toc108547306"/>
      <w:r>
        <w:t>5.5</w:t>
      </w:r>
      <w:r>
        <w:tab/>
      </w:r>
      <w:r>
        <w:tab/>
      </w:r>
      <w:r w:rsidR="00092C83" w:rsidRPr="003B7C12">
        <w:t>Pós-condições</w:t>
      </w:r>
      <w:bookmarkEnd w:id="41"/>
    </w:p>
    <w:p w14:paraId="57CE7FDD" w14:textId="77777777" w:rsidR="00092C83" w:rsidRDefault="00092C83" w:rsidP="00092C83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 xml:space="preserve">Dados </w:t>
      </w:r>
      <w:proofErr w:type="spellStart"/>
      <w:r>
        <w:rPr>
          <w:i w:val="0"/>
          <w:color w:val="auto"/>
          <w:lang w:val="en-US"/>
        </w:rPr>
        <w:t>são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atualizados</w:t>
      </w:r>
      <w:proofErr w:type="spellEnd"/>
      <w:r>
        <w:rPr>
          <w:i w:val="0"/>
          <w:color w:val="auto"/>
          <w:lang w:val="en-US"/>
        </w:rPr>
        <w:t xml:space="preserve"> no Sistema</w:t>
      </w:r>
      <w:r w:rsidRPr="00B9658E">
        <w:rPr>
          <w:i w:val="0"/>
          <w:color w:val="auto"/>
          <w:lang w:val="en-US"/>
        </w:rPr>
        <w:t>.</w:t>
      </w:r>
    </w:p>
    <w:p w14:paraId="280C137C" w14:textId="77777777" w:rsidR="00BE51E3" w:rsidRDefault="00BE51E3" w:rsidP="00BE51E3">
      <w:pPr>
        <w:pStyle w:val="Corpodetexto"/>
      </w:pPr>
    </w:p>
    <w:p w14:paraId="7254397C" w14:textId="7FE80E6E" w:rsidR="00BE51E3" w:rsidRDefault="001727A5" w:rsidP="001727A5">
      <w:pPr>
        <w:pStyle w:val="Ttulo2"/>
        <w:widowControl/>
        <w:numPr>
          <w:ilvl w:val="0"/>
          <w:numId w:val="0"/>
        </w:numPr>
        <w:ind w:left="1134"/>
        <w:rPr>
          <w:lang w:val="fr-FR"/>
        </w:rPr>
      </w:pPr>
      <w:bookmarkStart w:id="42" w:name="_Toc108547307"/>
      <w:r>
        <w:t>5.6</w:t>
      </w:r>
      <w:r>
        <w:tab/>
      </w:r>
      <w:r>
        <w:tab/>
      </w:r>
      <w:r w:rsidR="00BE51E3">
        <w:t>Fluxo Básico</w:t>
      </w:r>
      <w:r w:rsidR="00BE51E3">
        <w:rPr>
          <w:lang w:val="fr-FR"/>
        </w:rPr>
        <w:t xml:space="preserve"> Consultar Funcionário</w:t>
      </w:r>
      <w:bookmarkEnd w:id="42"/>
    </w:p>
    <w:p w14:paraId="242E4827" w14:textId="13DCBB5F" w:rsidR="00BE51E3" w:rsidRPr="00E66534" w:rsidRDefault="00BE51E3" w:rsidP="00BE51E3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5.</w:t>
      </w:r>
      <w:r w:rsidRPr="00E66534">
        <w:rPr>
          <w:i w:val="0"/>
          <w:color w:val="auto"/>
          <w:lang w:val="en-US"/>
        </w:rPr>
        <w:t>1. Sistema</w:t>
      </w:r>
      <w:r>
        <w:rPr>
          <w:i w:val="0"/>
          <w:color w:val="auto"/>
          <w:lang w:val="en-US"/>
        </w:rPr>
        <w:t xml:space="preserve"> </w:t>
      </w:r>
      <w:proofErr w:type="spellStart"/>
      <w:r w:rsidR="0076265C">
        <w:rPr>
          <w:i w:val="0"/>
          <w:color w:val="auto"/>
          <w:lang w:val="en-US"/>
        </w:rPr>
        <w:t>solicita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em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tela</w:t>
      </w:r>
      <w:proofErr w:type="spellEnd"/>
      <w:r w:rsidR="0076265C">
        <w:rPr>
          <w:i w:val="0"/>
          <w:color w:val="auto"/>
          <w:lang w:val="en-US"/>
        </w:rPr>
        <w:t xml:space="preserve"> Nome do </w:t>
      </w:r>
      <w:proofErr w:type="spellStart"/>
      <w:r w:rsidR="0076265C">
        <w:rPr>
          <w:i w:val="0"/>
          <w:color w:val="auto"/>
          <w:lang w:val="en-US"/>
        </w:rPr>
        <w:t>funcionário</w:t>
      </w:r>
      <w:proofErr w:type="spellEnd"/>
      <w:r w:rsidR="0076265C">
        <w:rPr>
          <w:i w:val="0"/>
          <w:color w:val="auto"/>
          <w:lang w:val="en-US"/>
        </w:rPr>
        <w:t xml:space="preserve"> que </w:t>
      </w:r>
      <w:proofErr w:type="spellStart"/>
      <w:r w:rsidR="0076265C">
        <w:rPr>
          <w:i w:val="0"/>
          <w:color w:val="auto"/>
          <w:lang w:val="en-US"/>
        </w:rPr>
        <w:t>deseja</w:t>
      </w:r>
      <w:proofErr w:type="spellEnd"/>
      <w:r w:rsidR="0076265C">
        <w:rPr>
          <w:i w:val="0"/>
          <w:color w:val="auto"/>
          <w:lang w:val="en-US"/>
        </w:rPr>
        <w:t xml:space="preserve"> </w:t>
      </w:r>
      <w:proofErr w:type="gramStart"/>
      <w:r w:rsidR="0076265C">
        <w:rPr>
          <w:i w:val="0"/>
          <w:color w:val="auto"/>
          <w:lang w:val="en-US"/>
        </w:rPr>
        <w:t>consultar</w:t>
      </w:r>
      <w:r>
        <w:rPr>
          <w:i w:val="0"/>
          <w:color w:val="auto"/>
          <w:lang w:val="en-US"/>
        </w:rPr>
        <w:t>;</w:t>
      </w:r>
      <w:r w:rsidR="0076265C">
        <w:rPr>
          <w:i w:val="0"/>
          <w:color w:val="auto"/>
          <w:lang w:val="en-US"/>
        </w:rPr>
        <w:t>[</w:t>
      </w:r>
      <w:proofErr w:type="gramEnd"/>
      <w:r w:rsidR="0076265C">
        <w:rPr>
          <w:i w:val="0"/>
          <w:color w:val="auto"/>
          <w:lang w:val="en-US"/>
        </w:rPr>
        <w:t>A1]</w:t>
      </w:r>
    </w:p>
    <w:p w14:paraId="1E92CE9F" w14:textId="0DCB5D0F" w:rsidR="00BE51E3" w:rsidRDefault="00BE51E3" w:rsidP="00BE51E3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5.2</w:t>
      </w:r>
      <w:r w:rsidRPr="00E66534">
        <w:rPr>
          <w:i w:val="0"/>
          <w:color w:val="auto"/>
          <w:lang w:val="en-US"/>
        </w:rPr>
        <w:t xml:space="preserve">. </w:t>
      </w:r>
      <w:r w:rsidR="004A1F4E">
        <w:rPr>
          <w:i w:val="0"/>
          <w:color w:val="auto"/>
          <w:lang w:val="en-US"/>
        </w:rPr>
        <w:t xml:space="preserve">Sistema </w:t>
      </w:r>
      <w:proofErr w:type="spellStart"/>
      <w:r w:rsidR="004A1F4E">
        <w:rPr>
          <w:i w:val="0"/>
          <w:color w:val="auto"/>
          <w:lang w:val="en-US"/>
        </w:rPr>
        <w:t>Mostra</w:t>
      </w:r>
      <w:proofErr w:type="spellEnd"/>
      <w:r w:rsidR="004A1F4E">
        <w:rPr>
          <w:i w:val="0"/>
          <w:color w:val="auto"/>
          <w:lang w:val="en-US"/>
        </w:rPr>
        <w:t xml:space="preserve"> </w:t>
      </w:r>
      <w:proofErr w:type="spellStart"/>
      <w:r w:rsidR="004A1F4E">
        <w:rPr>
          <w:i w:val="0"/>
          <w:color w:val="auto"/>
          <w:lang w:val="en-US"/>
        </w:rPr>
        <w:t>em</w:t>
      </w:r>
      <w:proofErr w:type="spellEnd"/>
      <w:r w:rsidR="004A1F4E">
        <w:rPr>
          <w:i w:val="0"/>
          <w:color w:val="auto"/>
          <w:lang w:val="en-US"/>
        </w:rPr>
        <w:t xml:space="preserve"> </w:t>
      </w:r>
      <w:proofErr w:type="spellStart"/>
      <w:r w:rsidR="004A1F4E">
        <w:rPr>
          <w:i w:val="0"/>
          <w:color w:val="auto"/>
          <w:lang w:val="en-US"/>
        </w:rPr>
        <w:t>tela</w:t>
      </w:r>
      <w:proofErr w:type="spellEnd"/>
      <w:r w:rsidR="004A1F4E">
        <w:rPr>
          <w:i w:val="0"/>
          <w:color w:val="auto"/>
          <w:lang w:val="en-US"/>
        </w:rPr>
        <w:t xml:space="preserve"> </w:t>
      </w:r>
      <w:proofErr w:type="spellStart"/>
      <w:r w:rsidR="004A1F4E">
        <w:rPr>
          <w:i w:val="0"/>
          <w:color w:val="auto"/>
          <w:lang w:val="en-US"/>
        </w:rPr>
        <w:t>todos</w:t>
      </w:r>
      <w:proofErr w:type="spellEnd"/>
      <w:r w:rsidR="004A1F4E">
        <w:rPr>
          <w:i w:val="0"/>
          <w:color w:val="auto"/>
          <w:lang w:val="en-US"/>
        </w:rPr>
        <w:t xml:space="preserve"> </w:t>
      </w:r>
      <w:proofErr w:type="spellStart"/>
      <w:r w:rsidR="004A1F4E">
        <w:rPr>
          <w:i w:val="0"/>
          <w:color w:val="auto"/>
          <w:lang w:val="en-US"/>
        </w:rPr>
        <w:t>os</w:t>
      </w:r>
      <w:proofErr w:type="spellEnd"/>
      <w:r w:rsidR="004A1F4E">
        <w:rPr>
          <w:i w:val="0"/>
          <w:color w:val="auto"/>
          <w:lang w:val="en-US"/>
        </w:rPr>
        <w:t xml:space="preserve"> dados do </w:t>
      </w:r>
      <w:proofErr w:type="spellStart"/>
      <w:r w:rsidR="004A1F4E">
        <w:rPr>
          <w:i w:val="0"/>
          <w:color w:val="auto"/>
          <w:lang w:val="en-US"/>
        </w:rPr>
        <w:t>Funcionári</w:t>
      </w:r>
      <w:proofErr w:type="spellEnd"/>
      <w:r w:rsidR="003963B8">
        <w:rPr>
          <w:i w:val="0"/>
          <w:color w:val="auto"/>
          <w:lang w:val="en-US"/>
        </w:rPr>
        <w:t>;</w:t>
      </w:r>
    </w:p>
    <w:p w14:paraId="552F89B8" w14:textId="3C6BD535" w:rsidR="004A1F4E" w:rsidRPr="008616D1" w:rsidRDefault="00770AC8" w:rsidP="00770AC8">
      <w:pPr>
        <w:pStyle w:val="Ttulo2"/>
        <w:widowControl/>
        <w:numPr>
          <w:ilvl w:val="0"/>
          <w:numId w:val="0"/>
        </w:numPr>
        <w:ind w:left="720" w:firstLine="698"/>
      </w:pPr>
      <w:bookmarkStart w:id="43" w:name="_Toc108547308"/>
      <w:r>
        <w:t>5.6.1</w:t>
      </w:r>
      <w:r>
        <w:tab/>
      </w:r>
      <w:r w:rsidR="004A1F4E">
        <w:t>Fluxos Alternativos</w:t>
      </w:r>
      <w:bookmarkEnd w:id="43"/>
    </w:p>
    <w:p w14:paraId="1BC34158" w14:textId="2985C157" w:rsidR="004A1F4E" w:rsidRDefault="004A1F4E" w:rsidP="004A1F4E">
      <w:pPr>
        <w:ind w:left="1418"/>
      </w:pPr>
      <w:r>
        <w:t>[A1</w:t>
      </w:r>
      <w:r w:rsidRPr="00E66534">
        <w:t xml:space="preserve"> Fluxo alternativo para </w:t>
      </w:r>
      <w:r w:rsidR="00770AC8">
        <w:t>Nome</w:t>
      </w:r>
      <w:r w:rsidRPr="00E66534">
        <w:t xml:space="preserve"> preenchidos  incorret</w:t>
      </w:r>
      <w:r>
        <w:t>o</w:t>
      </w:r>
      <w:r w:rsidRPr="00E66534">
        <w:t xml:space="preserve"> ou inexistente no </w:t>
      </w:r>
      <w:r>
        <w:t>sistema</w:t>
      </w:r>
      <w:r w:rsidRPr="00E66534">
        <w:t>:</w:t>
      </w:r>
    </w:p>
    <w:p w14:paraId="2CAE9D38" w14:textId="50391200" w:rsidR="004A1F4E" w:rsidRPr="00E66534" w:rsidRDefault="00D21861" w:rsidP="004A1F4E">
      <w:pPr>
        <w:widowControl/>
        <w:shd w:val="clear" w:color="auto" w:fill="FFFFFF"/>
        <w:autoSpaceDE/>
        <w:autoSpaceDN/>
        <w:spacing w:line="240" w:lineRule="auto"/>
        <w:ind w:left="1440"/>
      </w:pPr>
      <w:r>
        <w:t>1.</w:t>
      </w:r>
      <w:r w:rsidR="004A1F4E">
        <w:t xml:space="preserve"> Sistema notifica e mostra erro de </w:t>
      </w:r>
      <w:proofErr w:type="spellStart"/>
      <w:r w:rsidR="004A1F4E">
        <w:t>inexistencia</w:t>
      </w:r>
      <w:proofErr w:type="spellEnd"/>
      <w:r w:rsidR="004A1F4E">
        <w:t xml:space="preserve"> no Sistema e que nenhum funcionário foi </w:t>
      </w:r>
      <w:r>
        <w:t>encontrado</w:t>
      </w:r>
      <w:r w:rsidR="004A1F4E">
        <w:t>;</w:t>
      </w:r>
    </w:p>
    <w:p w14:paraId="41D2356D" w14:textId="64663DEE" w:rsidR="004A1F4E" w:rsidRPr="00E66534" w:rsidRDefault="00D21861" w:rsidP="004A1F4E">
      <w:pPr>
        <w:widowControl/>
        <w:shd w:val="clear" w:color="auto" w:fill="FFFFFF"/>
        <w:autoSpaceDE/>
        <w:autoSpaceDN/>
        <w:spacing w:line="240" w:lineRule="auto"/>
        <w:ind w:left="1440"/>
      </w:pPr>
      <w:r>
        <w:t>2.</w:t>
      </w:r>
      <w:r w:rsidR="004A1F4E">
        <w:t xml:space="preserve"> </w:t>
      </w:r>
      <w:r w:rsidR="004A1F4E" w:rsidRPr="00E66534">
        <w:t xml:space="preserve">Fluxo vai para o fluxo básico número </w:t>
      </w:r>
    </w:p>
    <w:p w14:paraId="4AE1D830" w14:textId="77777777" w:rsidR="004A1F4E" w:rsidRPr="004A1F4E" w:rsidRDefault="004A1F4E" w:rsidP="004A1F4E">
      <w:pPr>
        <w:pStyle w:val="Corpodetexto"/>
      </w:pPr>
    </w:p>
    <w:p w14:paraId="010D640F" w14:textId="57EFF52B" w:rsidR="00BE51E3" w:rsidRPr="003B7C12" w:rsidRDefault="00EC0400" w:rsidP="00EC0400">
      <w:pPr>
        <w:pStyle w:val="Ttulo2"/>
        <w:widowControl/>
        <w:numPr>
          <w:ilvl w:val="0"/>
          <w:numId w:val="0"/>
        </w:numPr>
        <w:ind w:left="1134" w:firstLine="306"/>
      </w:pPr>
      <w:bookmarkStart w:id="44" w:name="_Toc108547309"/>
      <w:r>
        <w:t>5.7</w:t>
      </w:r>
      <w:r>
        <w:tab/>
      </w:r>
      <w:r w:rsidR="00BE51E3" w:rsidRPr="003B7C12">
        <w:t>Pré-condições</w:t>
      </w:r>
      <w:bookmarkEnd w:id="44"/>
    </w:p>
    <w:p w14:paraId="79C4530F" w14:textId="6D15669A" w:rsidR="00BE51E3" w:rsidRDefault="00BE51E3" w:rsidP="00BE51E3">
      <w:pPr>
        <w:pStyle w:val="InfoBlue"/>
      </w:pPr>
      <w:proofErr w:type="spellStart"/>
      <w:r>
        <w:rPr>
          <w:i w:val="0"/>
          <w:color w:val="auto"/>
          <w:lang w:val="en-US"/>
        </w:rPr>
        <w:t>Necessário</w:t>
      </w:r>
      <w:proofErr w:type="spellEnd"/>
      <w:r>
        <w:rPr>
          <w:i w:val="0"/>
          <w:color w:val="auto"/>
          <w:lang w:val="en-US"/>
        </w:rPr>
        <w:t xml:space="preserve"> </w:t>
      </w:r>
      <w:proofErr w:type="spellStart"/>
      <w:r>
        <w:rPr>
          <w:i w:val="0"/>
          <w:color w:val="auto"/>
          <w:lang w:val="en-US"/>
        </w:rPr>
        <w:t>ter</w:t>
      </w:r>
      <w:proofErr w:type="spellEnd"/>
      <w:r>
        <w:rPr>
          <w:i w:val="0"/>
          <w:color w:val="auto"/>
          <w:lang w:val="en-US"/>
        </w:rPr>
        <w:t xml:space="preserve"> um Funcionário </w:t>
      </w:r>
      <w:proofErr w:type="spellStart"/>
      <w:r>
        <w:rPr>
          <w:i w:val="0"/>
          <w:color w:val="auto"/>
          <w:lang w:val="en-US"/>
        </w:rPr>
        <w:t>já</w:t>
      </w:r>
      <w:proofErr w:type="spellEnd"/>
      <w:r>
        <w:rPr>
          <w:i w:val="0"/>
          <w:color w:val="auto"/>
          <w:lang w:val="en-US"/>
        </w:rPr>
        <w:t xml:space="preserve"> cadastrado no </w:t>
      </w:r>
      <w:r w:rsidR="00EC0400">
        <w:rPr>
          <w:i w:val="0"/>
          <w:color w:val="auto"/>
          <w:lang w:val="en-US"/>
        </w:rPr>
        <w:t>Sistema</w:t>
      </w:r>
      <w:r>
        <w:rPr>
          <w:i w:val="0"/>
          <w:color w:val="auto"/>
          <w:lang w:val="en-US"/>
        </w:rPr>
        <w:t xml:space="preserve"> para </w:t>
      </w:r>
      <w:proofErr w:type="spellStart"/>
      <w:r>
        <w:rPr>
          <w:i w:val="0"/>
          <w:color w:val="auto"/>
          <w:lang w:val="en-US"/>
        </w:rPr>
        <w:t>conseguir</w:t>
      </w:r>
      <w:proofErr w:type="spellEnd"/>
      <w:r>
        <w:rPr>
          <w:i w:val="0"/>
          <w:color w:val="auto"/>
          <w:lang w:val="en-US"/>
        </w:rPr>
        <w:t xml:space="preserve"> Consultar</w:t>
      </w:r>
      <w:r w:rsidRPr="00B9658E">
        <w:rPr>
          <w:i w:val="0"/>
          <w:color w:val="auto"/>
          <w:lang w:val="en-US"/>
        </w:rPr>
        <w:t>;</w:t>
      </w:r>
    </w:p>
    <w:p w14:paraId="7BB36ED1" w14:textId="26A9F186" w:rsidR="00BE51E3" w:rsidRPr="003B7C12" w:rsidRDefault="00EC0400" w:rsidP="00EC0400">
      <w:pPr>
        <w:pStyle w:val="Ttulo2"/>
        <w:widowControl/>
        <w:numPr>
          <w:ilvl w:val="0"/>
          <w:numId w:val="0"/>
        </w:numPr>
        <w:ind w:left="1134" w:firstLine="306"/>
      </w:pPr>
      <w:bookmarkStart w:id="45" w:name="_Toc108547310"/>
      <w:r>
        <w:t>5.8</w:t>
      </w:r>
      <w:r>
        <w:tab/>
      </w:r>
      <w:r w:rsidR="00BE51E3" w:rsidRPr="003B7C12">
        <w:t>Pós-condições</w:t>
      </w:r>
      <w:bookmarkEnd w:id="45"/>
    </w:p>
    <w:p w14:paraId="2DAF43C9" w14:textId="77777777" w:rsidR="00BE51E3" w:rsidRPr="00B83D9D" w:rsidRDefault="00BE51E3" w:rsidP="00BE51E3">
      <w:pPr>
        <w:pStyle w:val="InfoBlue"/>
        <w:rPr>
          <w:i w:val="0"/>
          <w:color w:val="auto"/>
          <w:lang w:val="en-US"/>
        </w:rPr>
      </w:pPr>
      <w:r>
        <w:rPr>
          <w:i w:val="0"/>
          <w:color w:val="auto"/>
          <w:lang w:val="en-US"/>
        </w:rPr>
        <w:t>Não se aplica</w:t>
      </w:r>
      <w:r w:rsidRPr="00B9658E">
        <w:rPr>
          <w:i w:val="0"/>
          <w:color w:val="auto"/>
          <w:lang w:val="en-US"/>
        </w:rPr>
        <w:t>.</w:t>
      </w:r>
    </w:p>
    <w:p w14:paraId="37C8333D" w14:textId="77777777" w:rsidR="00BE51E3" w:rsidRPr="00BE51E3" w:rsidRDefault="00BE51E3" w:rsidP="00BE51E3">
      <w:pPr>
        <w:pStyle w:val="Corpodetexto"/>
      </w:pPr>
    </w:p>
    <w:p w14:paraId="16626E00" w14:textId="77777777" w:rsidR="00092C83" w:rsidRPr="00092C83" w:rsidRDefault="00092C83" w:rsidP="00092C83">
      <w:pPr>
        <w:pStyle w:val="Corpodetexto"/>
      </w:pPr>
    </w:p>
    <w:p w14:paraId="5922AA60" w14:textId="23268160" w:rsidR="00676155" w:rsidRPr="009F5EC1" w:rsidRDefault="009F5EC1" w:rsidP="005A2618">
      <w:pPr>
        <w:pStyle w:val="Corpodetexto"/>
        <w:rPr>
          <w:rFonts w:ascii="Arial" w:hAnsi="Arial" w:cs="Arial"/>
          <w:b/>
          <w:bCs/>
        </w:rPr>
      </w:pPr>
      <w:r w:rsidRPr="009F5EC1">
        <w:rPr>
          <w:rFonts w:ascii="Arial" w:hAnsi="Arial" w:cs="Arial"/>
          <w:b/>
          <w:bCs/>
        </w:rPr>
        <w:t>6. Modelo Entidade Relacionamento (MER)</w:t>
      </w:r>
      <w:r w:rsidR="00664A29" w:rsidRPr="00664A29">
        <w:t xml:space="preserve"> </w:t>
      </w:r>
      <w:r w:rsidR="00C64AD3">
        <w:rPr>
          <w:noProof/>
        </w:rPr>
        <w:drawing>
          <wp:inline distT="0" distB="0" distL="0" distR="0" wp14:anchorId="5C43ED75" wp14:editId="3579F7DC">
            <wp:extent cx="5676900" cy="5305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155" w:rsidRPr="009F5EC1">
      <w:headerReference w:type="default" r:id="rId15"/>
      <w:footerReference w:type="default" r:id="rId16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F95D3" w14:textId="77777777" w:rsidR="00E7357B" w:rsidRDefault="00E7357B">
      <w:r>
        <w:separator/>
      </w:r>
    </w:p>
  </w:endnote>
  <w:endnote w:type="continuationSeparator" w:id="0">
    <w:p w14:paraId="27D0D57E" w14:textId="77777777" w:rsidR="00E7357B" w:rsidRDefault="00E73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2D70" w14:paraId="758E3AD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831A4E" w14:textId="77777777" w:rsidR="00962D70" w:rsidRDefault="00962D70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4D60A" w14:textId="77777777" w:rsidR="00962D70" w:rsidRDefault="00962D7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E3FDD8" w14:textId="77777777" w:rsidR="00962D70" w:rsidRDefault="00962D70">
          <w:pPr>
            <w:jc w:val="right"/>
          </w:pPr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F36515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6C74D945" w14:textId="77777777" w:rsidR="00962D70" w:rsidRDefault="00962D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EFD71" w14:textId="77777777" w:rsidR="00E7357B" w:rsidRDefault="00E7357B">
      <w:r>
        <w:separator/>
      </w:r>
    </w:p>
  </w:footnote>
  <w:footnote w:type="continuationSeparator" w:id="0">
    <w:p w14:paraId="37639D6B" w14:textId="77777777" w:rsidR="00E7357B" w:rsidRDefault="00E73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71AF4" w14:textId="77777777" w:rsidR="00962D70" w:rsidRDefault="00962D70">
    <w:pPr>
      <w:rPr>
        <w:sz w:val="24"/>
      </w:rPr>
    </w:pPr>
  </w:p>
  <w:p w14:paraId="7F91C7F2" w14:textId="77777777" w:rsidR="00962D70" w:rsidRDefault="00962D70">
    <w:pPr>
      <w:pBdr>
        <w:top w:val="single" w:sz="6" w:space="1" w:color="auto"/>
      </w:pBdr>
      <w:rPr>
        <w:sz w:val="24"/>
      </w:rPr>
    </w:pPr>
  </w:p>
  <w:p w14:paraId="16B08FCB" w14:textId="77777777" w:rsidR="00962D70" w:rsidRDefault="00962D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2D70" w14:paraId="2E75CA8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F9CA72" w14:textId="77777777" w:rsidR="00962D70" w:rsidRDefault="008A49CD">
          <w:pPr>
            <w:pStyle w:val="Cabealho"/>
            <w:tabs>
              <w:tab w:val="clear" w:pos="4320"/>
              <w:tab w:val="clear" w:pos="8640"/>
            </w:tabs>
          </w:pPr>
          <w:r>
            <w:t>TechFood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2D84903" w14:textId="77777777" w:rsidR="00962D70" w:rsidRDefault="00962D70">
          <w:pPr>
            <w:tabs>
              <w:tab w:val="left" w:pos="1135"/>
            </w:tabs>
            <w:ind w:right="68"/>
          </w:pPr>
          <w:r>
            <w:t xml:space="preserve">  Versão:           1.0</w:t>
          </w:r>
        </w:p>
      </w:tc>
    </w:tr>
    <w:tr w:rsidR="00962D70" w14:paraId="3323415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7E6D5EF" w14:textId="77777777" w:rsidR="00962D70" w:rsidRDefault="00962D70">
          <w:r>
            <w:t>Relatório Sintético de Modelo de Caso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DAA2390" w14:textId="77777777" w:rsidR="00962D70" w:rsidRDefault="00962D70">
          <w:r>
            <w:t xml:space="preserve">  Data:  </w:t>
          </w:r>
          <w:r w:rsidR="008A49CD">
            <w:t>17/05/2022</w:t>
          </w:r>
        </w:p>
      </w:tc>
    </w:tr>
    <w:tr w:rsidR="00962D70" w14:paraId="6161EA41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8DEA49" w14:textId="77777777" w:rsidR="00962D70" w:rsidRDefault="00962D70"/>
      </w:tc>
    </w:tr>
  </w:tbl>
  <w:p w14:paraId="0464A37F" w14:textId="77777777" w:rsidR="00962D70" w:rsidRDefault="00962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7F666B"/>
    <w:multiLevelType w:val="multilevel"/>
    <w:tmpl w:val="EADEE9F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2C86E93"/>
    <w:multiLevelType w:val="multilevel"/>
    <w:tmpl w:val="91EC83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7B1A53"/>
    <w:multiLevelType w:val="multilevel"/>
    <w:tmpl w:val="46660BA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2C1B86"/>
    <w:multiLevelType w:val="multilevel"/>
    <w:tmpl w:val="51BA9E5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B672C3B"/>
    <w:multiLevelType w:val="multilevel"/>
    <w:tmpl w:val="43CC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40778E2"/>
    <w:multiLevelType w:val="multilevel"/>
    <w:tmpl w:val="9850C6DA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CBD2249"/>
    <w:multiLevelType w:val="multilevel"/>
    <w:tmpl w:val="1286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A5D26C1"/>
    <w:multiLevelType w:val="multilevel"/>
    <w:tmpl w:val="EDE623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A8C1EDE"/>
    <w:multiLevelType w:val="multilevel"/>
    <w:tmpl w:val="16447D7C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5" w:hanging="1440"/>
      </w:pPr>
      <w:rPr>
        <w:rFonts w:hint="default"/>
      </w:rPr>
    </w:lvl>
  </w:abstractNum>
  <w:abstractNum w:abstractNumId="28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02725487">
    <w:abstractNumId w:val="0"/>
  </w:num>
  <w:num w:numId="2" w16cid:durableId="75445618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460154764">
    <w:abstractNumId w:val="13"/>
  </w:num>
  <w:num w:numId="4" w16cid:durableId="772092694">
    <w:abstractNumId w:val="28"/>
  </w:num>
  <w:num w:numId="5" w16cid:durableId="361171451">
    <w:abstractNumId w:val="21"/>
  </w:num>
  <w:num w:numId="6" w16cid:durableId="534317307">
    <w:abstractNumId w:val="20"/>
  </w:num>
  <w:num w:numId="7" w16cid:durableId="607930050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123305890">
    <w:abstractNumId w:val="2"/>
  </w:num>
  <w:num w:numId="9" w16cid:durableId="399449586">
    <w:abstractNumId w:val="25"/>
  </w:num>
  <w:num w:numId="10" w16cid:durableId="298535293">
    <w:abstractNumId w:val="5"/>
  </w:num>
  <w:num w:numId="11" w16cid:durableId="2132282809">
    <w:abstractNumId w:val="14"/>
  </w:num>
  <w:num w:numId="12" w16cid:durableId="615719909">
    <w:abstractNumId w:val="12"/>
  </w:num>
  <w:num w:numId="13" w16cid:durableId="1166245314">
    <w:abstractNumId w:val="24"/>
  </w:num>
  <w:num w:numId="14" w16cid:durableId="1369644113">
    <w:abstractNumId w:val="11"/>
  </w:num>
  <w:num w:numId="15" w16cid:durableId="343629545">
    <w:abstractNumId w:val="7"/>
  </w:num>
  <w:num w:numId="16" w16cid:durableId="1593705790">
    <w:abstractNumId w:val="23"/>
  </w:num>
  <w:num w:numId="17" w16cid:durableId="1161116185">
    <w:abstractNumId w:val="18"/>
  </w:num>
  <w:num w:numId="18" w16cid:durableId="544412054">
    <w:abstractNumId w:val="8"/>
  </w:num>
  <w:num w:numId="19" w16cid:durableId="1456635080">
    <w:abstractNumId w:val="16"/>
  </w:num>
  <w:num w:numId="20" w16cid:durableId="1266617430">
    <w:abstractNumId w:val="10"/>
  </w:num>
  <w:num w:numId="21" w16cid:durableId="1633317799">
    <w:abstractNumId w:val="22"/>
  </w:num>
  <w:num w:numId="22" w16cid:durableId="236092131">
    <w:abstractNumId w:val="0"/>
  </w:num>
  <w:num w:numId="23" w16cid:durableId="382796272">
    <w:abstractNumId w:val="6"/>
  </w:num>
  <w:num w:numId="24" w16cid:durableId="1979535147">
    <w:abstractNumId w:val="9"/>
  </w:num>
  <w:num w:numId="25" w16cid:durableId="1984769499">
    <w:abstractNumId w:val="3"/>
  </w:num>
  <w:num w:numId="26" w16cid:durableId="1580484877">
    <w:abstractNumId w:val="17"/>
  </w:num>
  <w:num w:numId="27" w16cid:durableId="1278290196">
    <w:abstractNumId w:val="27"/>
  </w:num>
  <w:num w:numId="28" w16cid:durableId="810753960">
    <w:abstractNumId w:val="4"/>
  </w:num>
  <w:num w:numId="29" w16cid:durableId="594872007">
    <w:abstractNumId w:val="0"/>
  </w:num>
  <w:num w:numId="30" w16cid:durableId="563296988">
    <w:abstractNumId w:val="0"/>
  </w:num>
  <w:num w:numId="31" w16cid:durableId="1210603395">
    <w:abstractNumId w:val="0"/>
    <w:lvlOverride w:ilvl="0">
      <w:startOverride w:val="3"/>
    </w:lvlOverride>
    <w:lvlOverride w:ilvl="1">
      <w:startOverride w:val="3"/>
    </w:lvlOverride>
    <w:lvlOverride w:ilvl="2">
      <w:startOverride w:val="2"/>
    </w:lvlOverride>
  </w:num>
  <w:num w:numId="32" w16cid:durableId="2008554246">
    <w:abstractNumId w:val="0"/>
    <w:lvlOverride w:ilvl="0">
      <w:startOverride w:val="3"/>
    </w:lvlOverride>
    <w:lvlOverride w:ilvl="1">
      <w:startOverride w:val="4"/>
    </w:lvlOverride>
    <w:lvlOverride w:ilvl="2">
      <w:startOverride w:val="2"/>
    </w:lvlOverride>
  </w:num>
  <w:num w:numId="33" w16cid:durableId="1657420762">
    <w:abstractNumId w:val="0"/>
  </w:num>
  <w:num w:numId="34" w16cid:durableId="1514875401">
    <w:abstractNumId w:val="0"/>
  </w:num>
  <w:num w:numId="35" w16cid:durableId="1616206311">
    <w:abstractNumId w:val="0"/>
  </w:num>
  <w:num w:numId="36" w16cid:durableId="880938579">
    <w:abstractNumId w:val="19"/>
  </w:num>
  <w:num w:numId="37" w16cid:durableId="1066145832">
    <w:abstractNumId w:val="15"/>
  </w:num>
  <w:num w:numId="38" w16cid:durableId="111170753">
    <w:abstractNumId w:val="0"/>
    <w:lvlOverride w:ilvl="0">
      <w:startOverride w:val="3"/>
    </w:lvlOverride>
    <w:lvlOverride w:ilvl="1">
      <w:startOverride w:val="5"/>
    </w:lvlOverride>
    <w:lvlOverride w:ilvl="2">
      <w:startOverride w:val="2"/>
    </w:lvlOverride>
  </w:num>
  <w:num w:numId="39" w16cid:durableId="1307857866">
    <w:abstractNumId w:val="0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 w:numId="40" w16cid:durableId="135072192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79"/>
    <w:rsid w:val="0000512B"/>
    <w:rsid w:val="0002089F"/>
    <w:rsid w:val="00063E8F"/>
    <w:rsid w:val="00092C83"/>
    <w:rsid w:val="000B2919"/>
    <w:rsid w:val="000C45DB"/>
    <w:rsid w:val="000F7ADE"/>
    <w:rsid w:val="0014395C"/>
    <w:rsid w:val="001727A5"/>
    <w:rsid w:val="001D0183"/>
    <w:rsid w:val="001D14D6"/>
    <w:rsid w:val="00243CC5"/>
    <w:rsid w:val="002A4B1D"/>
    <w:rsid w:val="002A63B1"/>
    <w:rsid w:val="002B591F"/>
    <w:rsid w:val="002C7519"/>
    <w:rsid w:val="002D18D8"/>
    <w:rsid w:val="002F1479"/>
    <w:rsid w:val="003063A0"/>
    <w:rsid w:val="00307E77"/>
    <w:rsid w:val="00343C2E"/>
    <w:rsid w:val="00365DDD"/>
    <w:rsid w:val="00370F08"/>
    <w:rsid w:val="00391AC3"/>
    <w:rsid w:val="003963B8"/>
    <w:rsid w:val="003B7C12"/>
    <w:rsid w:val="003C13C9"/>
    <w:rsid w:val="003E7E26"/>
    <w:rsid w:val="00461A6F"/>
    <w:rsid w:val="00467D4E"/>
    <w:rsid w:val="004A1F4E"/>
    <w:rsid w:val="004E4AAC"/>
    <w:rsid w:val="004F0FD1"/>
    <w:rsid w:val="005A2618"/>
    <w:rsid w:val="005B0AD5"/>
    <w:rsid w:val="005C4178"/>
    <w:rsid w:val="005E2D6A"/>
    <w:rsid w:val="005F7D58"/>
    <w:rsid w:val="006304FF"/>
    <w:rsid w:val="0063137B"/>
    <w:rsid w:val="006337DC"/>
    <w:rsid w:val="00663A68"/>
    <w:rsid w:val="00664A29"/>
    <w:rsid w:val="00676155"/>
    <w:rsid w:val="006773D2"/>
    <w:rsid w:val="006C555E"/>
    <w:rsid w:val="006D0662"/>
    <w:rsid w:val="006F5393"/>
    <w:rsid w:val="00717B19"/>
    <w:rsid w:val="00722432"/>
    <w:rsid w:val="00726CA7"/>
    <w:rsid w:val="00740895"/>
    <w:rsid w:val="0076265C"/>
    <w:rsid w:val="00770AC8"/>
    <w:rsid w:val="007A1BAB"/>
    <w:rsid w:val="007A5873"/>
    <w:rsid w:val="0080430A"/>
    <w:rsid w:val="0082652C"/>
    <w:rsid w:val="008616D1"/>
    <w:rsid w:val="008A49CD"/>
    <w:rsid w:val="008B0E54"/>
    <w:rsid w:val="008F2201"/>
    <w:rsid w:val="00914660"/>
    <w:rsid w:val="00922291"/>
    <w:rsid w:val="009414B9"/>
    <w:rsid w:val="009442DD"/>
    <w:rsid w:val="00962D70"/>
    <w:rsid w:val="00991745"/>
    <w:rsid w:val="009A761A"/>
    <w:rsid w:val="009C4454"/>
    <w:rsid w:val="009D1270"/>
    <w:rsid w:val="009F5EC1"/>
    <w:rsid w:val="00A0505A"/>
    <w:rsid w:val="00A260AE"/>
    <w:rsid w:val="00A3359F"/>
    <w:rsid w:val="00A70CA3"/>
    <w:rsid w:val="00A83BBF"/>
    <w:rsid w:val="00AA134F"/>
    <w:rsid w:val="00AE5DFC"/>
    <w:rsid w:val="00AF537F"/>
    <w:rsid w:val="00B83D9D"/>
    <w:rsid w:val="00B92C89"/>
    <w:rsid w:val="00B951B4"/>
    <w:rsid w:val="00B9658E"/>
    <w:rsid w:val="00BA3E74"/>
    <w:rsid w:val="00BD3AD3"/>
    <w:rsid w:val="00BE51E3"/>
    <w:rsid w:val="00C13BD0"/>
    <w:rsid w:val="00C30009"/>
    <w:rsid w:val="00C64AD3"/>
    <w:rsid w:val="00C8616E"/>
    <w:rsid w:val="00CA4044"/>
    <w:rsid w:val="00CC048D"/>
    <w:rsid w:val="00CC276C"/>
    <w:rsid w:val="00CC7A2F"/>
    <w:rsid w:val="00CF56C9"/>
    <w:rsid w:val="00D21861"/>
    <w:rsid w:val="00D2724E"/>
    <w:rsid w:val="00D54F4D"/>
    <w:rsid w:val="00DA79A1"/>
    <w:rsid w:val="00DF5B1E"/>
    <w:rsid w:val="00E26CD6"/>
    <w:rsid w:val="00E66534"/>
    <w:rsid w:val="00E7357B"/>
    <w:rsid w:val="00E82F92"/>
    <w:rsid w:val="00EA543B"/>
    <w:rsid w:val="00EC0400"/>
    <w:rsid w:val="00EE44AD"/>
    <w:rsid w:val="00F018F6"/>
    <w:rsid w:val="00F157D5"/>
    <w:rsid w:val="00F325DC"/>
    <w:rsid w:val="00F36515"/>
    <w:rsid w:val="00F6489C"/>
    <w:rsid w:val="00F9793F"/>
    <w:rsid w:val="00FA0B0D"/>
    <w:rsid w:val="00FD7A7F"/>
    <w:rsid w:val="00FE4D15"/>
    <w:rsid w:val="00FF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E2A855"/>
  <w15:chartTrackingRefBased/>
  <w15:docId w15:val="{7D948047-EE97-433F-8E8C-BC29932F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1F4E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4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1985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rsid w:val="008A4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5A2618"/>
    <w:rPr>
      <w:rFonts w:ascii="Arial" w:hAnsi="Arial"/>
      <w:b/>
      <w:bCs/>
      <w:snapToGrid w:val="0"/>
      <w:lang w:val="en-US" w:eastAsia="en-US"/>
    </w:rPr>
  </w:style>
  <w:style w:type="character" w:customStyle="1" w:styleId="Ttulo2Char">
    <w:name w:val="Título 2 Char"/>
    <w:link w:val="Ttulo2"/>
    <w:rsid w:val="005A2618"/>
    <w:rPr>
      <w:rFonts w:ascii="Arial" w:hAnsi="Arial"/>
      <w:b/>
      <w:bCs/>
      <w:snapToGrid w:val="0"/>
      <w:lang w:val="en-US" w:eastAsia="en-US"/>
    </w:rPr>
  </w:style>
  <w:style w:type="character" w:customStyle="1" w:styleId="CorpodetextoChar">
    <w:name w:val="Corpo de texto Char"/>
    <w:link w:val="Corpodetexto"/>
    <w:rsid w:val="00092C83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Ana%20Paula\Templates%20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187633AE095E408118A2E1789F0A75" ma:contentTypeVersion="11" ma:contentTypeDescription="Crie um novo documento." ma:contentTypeScope="" ma:versionID="dbed9472cd98ae5d4743987ac7d91970">
  <xsd:schema xmlns:xsd="http://www.w3.org/2001/XMLSchema" xmlns:xs="http://www.w3.org/2001/XMLSchema" xmlns:p="http://schemas.microsoft.com/office/2006/metadata/properties" xmlns:ns3="13416ba7-360e-4d6d-bcd4-69966aa4da7b" xmlns:ns4="87e86a00-b265-4643-ae5f-9ca950bb8199" targetNamespace="http://schemas.microsoft.com/office/2006/metadata/properties" ma:root="true" ma:fieldsID="116f64caeec249465e3cffb6bfc04722" ns3:_="" ns4:_="">
    <xsd:import namespace="13416ba7-360e-4d6d-bcd4-69966aa4da7b"/>
    <xsd:import namespace="87e86a00-b265-4643-ae5f-9ca950bb81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16ba7-360e-4d6d-bcd4-69966aa4d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86a00-b265-4643-ae5f-9ca950bb81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B11E94-870A-4B3D-B9CC-69F3A7DDCCEA}">
  <ds:schemaRefs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3416ba7-360e-4d6d-bcd4-69966aa4da7b"/>
    <ds:schemaRef ds:uri="http://schemas.microsoft.com/office/infopath/2007/PartnerControls"/>
    <ds:schemaRef ds:uri="87e86a00-b265-4643-ae5f-9ca950bb819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FFECEAF-C5C3-4E3C-AB9F-7A477F016CE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BC89910-DD84-40D6-A13D-C29D59D8AE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FB5406-09C1-4F87-BCB1-BE3E8A4F4D0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69655E5-A5D0-417E-986C-36A25225D4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16ba7-360e-4d6d-bcd4-69966aa4da7b"/>
    <ds:schemaRef ds:uri="87e86a00-b265-4643-ae5f-9ca950bb81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8</Pages>
  <Words>1166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xxxxxxxxx</dc:creator>
  <cp:keywords/>
  <dc:description/>
  <cp:lastModifiedBy>MURILO LEMOS MESQUITA</cp:lastModifiedBy>
  <cp:revision>2</cp:revision>
  <dcterms:created xsi:type="dcterms:W3CDTF">2022-07-12T23:08:00Z</dcterms:created>
  <dcterms:modified xsi:type="dcterms:W3CDTF">2022-07-12T23:08:00Z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Membros de TI12N - UC 9</vt:lpwstr>
  </property>
  <property fmtid="{D5CDD505-2E9C-101B-9397-08002B2CF9AE}" pid="3" name="SharedWithUsers">
    <vt:lpwstr>14;#Membros de TI12N - UC 9</vt:lpwstr>
  </property>
  <property fmtid="{D5CDD505-2E9C-101B-9397-08002B2CF9AE}" pid="4" name="ContentTypeId">
    <vt:lpwstr>0x010100F8187633AE095E408118A2E1789F0A75</vt:lpwstr>
  </property>
</Properties>
</file>